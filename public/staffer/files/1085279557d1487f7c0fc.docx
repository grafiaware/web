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2A1" w:rsidRPr="003512A1" w:rsidRDefault="003512A1" w:rsidP="003512A1">
      <w:pPr>
        <w:pStyle w:val="Styl1"/>
        <w:rPr>
          <w:noProof/>
          <w:sz w:val="28"/>
          <w:szCs w:val="28"/>
          <w:lang w:val="en-US" w:eastAsia="en-US"/>
        </w:rPr>
      </w:pPr>
      <w:r w:rsidRPr="003512A1">
        <w:rPr>
          <w:noProof/>
          <w:sz w:val="28"/>
          <w:szCs w:val="28"/>
          <w:lang w:val="en-US" w:eastAsia="en-US"/>
        </w:rPr>
        <w:t>ŽIVOTOPIS</w:t>
      </w:r>
    </w:p>
    <w:p w:rsidR="003512A1" w:rsidRDefault="003512A1" w:rsidP="000E3C0E">
      <w:pPr>
        <w:pStyle w:val="Kontaktninformace"/>
        <w:jc w:val="left"/>
        <w:rPr>
          <w:noProof/>
          <w:sz w:val="24"/>
          <w:szCs w:val="24"/>
          <w:lang w:val="en-US" w:eastAsia="en-US"/>
        </w:rPr>
      </w:pPr>
    </w:p>
    <w:p w:rsidR="00C57A39" w:rsidRPr="0033651D" w:rsidRDefault="000E3C0E" w:rsidP="000E3C0E">
      <w:pPr>
        <w:pStyle w:val="Kontaktninformace"/>
        <w:jc w:val="lef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899160" cy="69341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i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32" r="5932" b="23247"/>
                    <a:stretch/>
                  </pic:blipFill>
                  <pic:spPr bwMode="auto">
                    <a:xfrm>
                      <a:off x="0" y="0"/>
                      <a:ext cx="900001" cy="694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:rsidR="00C57A39" w:rsidRPr="00362FD0" w:rsidRDefault="00C57A39" w:rsidP="00362FD0">
      <w:pPr>
        <w:pStyle w:val="Kontaktninformace"/>
        <w:jc w:val="left"/>
        <w:rPr>
          <w:sz w:val="24"/>
          <w:szCs w:val="24"/>
        </w:rPr>
      </w:pPr>
    </w:p>
    <w:p w:rsidR="00C57A39" w:rsidRDefault="0033651D" w:rsidP="00362FD0">
      <w:pPr>
        <w:pStyle w:val="Kontaktninformace"/>
        <w:jc w:val="left"/>
        <w:rPr>
          <w:rStyle w:val="Zdraznn1"/>
        </w:rPr>
      </w:pPr>
      <w:r>
        <w:rPr>
          <w:rStyle w:val="Zdraznn1"/>
        </w:rPr>
        <w:t xml:space="preserve"> </w:t>
      </w:r>
    </w:p>
    <w:p w:rsidR="00C57A39" w:rsidRDefault="00CB0F47" w:rsidP="003512A1">
      <w:pPr>
        <w:pStyle w:val="Jmno"/>
      </w:pPr>
      <w:sdt>
        <w:sdtPr>
          <w:alias w:val="Vaše jméno"/>
          <w:tag w:val=""/>
          <w:id w:val="1197042864"/>
          <w:placeholder>
            <w:docPart w:val="C8E2EA1F6A534D44A8CFD6E1CB9A7FD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25E10">
            <w:t>B</w:t>
          </w:r>
          <w:r w:rsidR="003512A1">
            <w:t>c</w:t>
          </w:r>
          <w:r w:rsidR="009F1CE8">
            <w:t xml:space="preserve">. </w:t>
          </w:r>
          <w:r w:rsidR="00D05D77">
            <w:t xml:space="preserve">VIKTORIE </w:t>
          </w:r>
          <w:r w:rsidR="00CB20B9">
            <w:t>Volf</w:t>
          </w:r>
          <w:r w:rsidR="00C94A59">
            <w:t>ovÁ</w:t>
          </w:r>
        </w:sdtContent>
      </w:sdt>
    </w:p>
    <w:tbl>
      <w:tblPr>
        <w:tblStyle w:val="Tabulkaproivotopis"/>
        <w:tblW w:w="5000" w:type="pct"/>
        <w:tblLook w:val="04A0" w:firstRow="1" w:lastRow="0" w:firstColumn="1" w:lastColumn="0" w:noHBand="0" w:noVBand="1"/>
        <w:tblDescription w:val="Resume"/>
      </w:tblPr>
      <w:tblGrid>
        <w:gridCol w:w="1747"/>
        <w:gridCol w:w="593"/>
        <w:gridCol w:w="7407"/>
      </w:tblGrid>
      <w:tr w:rsidR="00C57A39" w:rsidTr="00CB20B9">
        <w:tc>
          <w:tcPr>
            <w:tcW w:w="1747" w:type="dxa"/>
          </w:tcPr>
          <w:p w:rsidR="00C57A39" w:rsidRPr="00996983" w:rsidRDefault="0033651D" w:rsidP="00996983">
            <w:pPr>
              <w:pStyle w:val="Nadpis11"/>
              <w:jc w:val="center"/>
              <w:rPr>
                <w:b/>
                <w:sz w:val="24"/>
                <w:szCs w:val="24"/>
              </w:rPr>
            </w:pPr>
            <w:r w:rsidRPr="00996983">
              <w:rPr>
                <w:b/>
                <w:sz w:val="24"/>
                <w:szCs w:val="24"/>
              </w:rPr>
              <w:t>osobní informace</w:t>
            </w:r>
          </w:p>
        </w:tc>
        <w:tc>
          <w:tcPr>
            <w:tcW w:w="593" w:type="dxa"/>
          </w:tcPr>
          <w:p w:rsidR="00C57A39" w:rsidRDefault="00C57A39"/>
        </w:tc>
        <w:tc>
          <w:tcPr>
            <w:tcW w:w="7407" w:type="dxa"/>
          </w:tcPr>
          <w:p w:rsidR="00C57A39" w:rsidRPr="0056567B" w:rsidRDefault="00362FD0" w:rsidP="0033651D">
            <w:pPr>
              <w:pStyle w:val="Textivotopisu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Bc. </w:t>
            </w:r>
            <w:r w:rsidR="00D05D77">
              <w:rPr>
                <w:sz w:val="22"/>
                <w:szCs w:val="22"/>
              </w:rPr>
              <w:t>Viktorie</w:t>
            </w:r>
            <w:r w:rsidR="0033651D" w:rsidRPr="0056567B">
              <w:rPr>
                <w:sz w:val="22"/>
                <w:szCs w:val="22"/>
              </w:rPr>
              <w:t xml:space="preserve"> Volfová</w:t>
            </w:r>
          </w:p>
          <w:p w:rsidR="0033651D" w:rsidRDefault="00D05D77" w:rsidP="0033651D">
            <w:pPr>
              <w:pStyle w:val="Textivotopisu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Komenského 27</w:t>
            </w:r>
            <w:r w:rsidR="0033651D" w:rsidRPr="0056567B">
              <w:rPr>
                <w:sz w:val="22"/>
                <w:szCs w:val="22"/>
              </w:rPr>
              <w:t>, Plzeň</w:t>
            </w:r>
            <w:r w:rsidR="00362FD0">
              <w:rPr>
                <w:sz w:val="22"/>
                <w:szCs w:val="22"/>
              </w:rPr>
              <w:t>, 323 00</w:t>
            </w:r>
          </w:p>
          <w:p w:rsidR="0044302F" w:rsidRPr="0056567B" w:rsidRDefault="00D05D77" w:rsidP="0033651D">
            <w:pPr>
              <w:pStyle w:val="Textivotopisu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Nar. 20.</w:t>
            </w:r>
            <w:r w:rsidR="00E25E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7.</w:t>
            </w:r>
            <w:r w:rsidR="00E25E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1983</w:t>
            </w:r>
          </w:p>
          <w:p w:rsidR="0033651D" w:rsidRPr="0056567B" w:rsidRDefault="00D05D77" w:rsidP="0033651D">
            <w:pPr>
              <w:pStyle w:val="Textivotopisu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Tel. 732 414 027</w:t>
            </w:r>
          </w:p>
          <w:p w:rsidR="0033651D" w:rsidRPr="0056567B" w:rsidRDefault="00D05D77" w:rsidP="0033651D">
            <w:pPr>
              <w:pStyle w:val="Textivotopisu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: vviktorie</w:t>
            </w:r>
            <w:r w:rsidR="0033651D" w:rsidRPr="0056567B">
              <w:rPr>
                <w:sz w:val="22"/>
                <w:szCs w:val="22"/>
              </w:rPr>
              <w:t>@gmail.com</w:t>
            </w:r>
          </w:p>
          <w:p w:rsidR="0033651D" w:rsidRDefault="0044302F" w:rsidP="0033651D">
            <w:pPr>
              <w:pStyle w:val="Textivotopisu"/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C57A39" w:rsidTr="0044302F">
        <w:trPr>
          <w:trHeight w:val="139"/>
        </w:trPr>
        <w:tc>
          <w:tcPr>
            <w:tcW w:w="1747" w:type="dxa"/>
          </w:tcPr>
          <w:p w:rsidR="00C57A39" w:rsidRDefault="00C57A39" w:rsidP="0033651D">
            <w:pPr>
              <w:pStyle w:val="Nadpis11"/>
              <w:jc w:val="center"/>
            </w:pPr>
          </w:p>
        </w:tc>
        <w:tc>
          <w:tcPr>
            <w:tcW w:w="593" w:type="dxa"/>
          </w:tcPr>
          <w:p w:rsidR="00C57A39" w:rsidRDefault="00C57A39"/>
        </w:tc>
        <w:tc>
          <w:tcPr>
            <w:tcW w:w="7407" w:type="dxa"/>
          </w:tcPr>
          <w:p w:rsidR="00C57A39" w:rsidRDefault="00C57A39" w:rsidP="0033651D">
            <w:pPr>
              <w:pStyle w:val="Textivotopisu"/>
            </w:pPr>
          </w:p>
        </w:tc>
      </w:tr>
      <w:tr w:rsidR="00C57A39" w:rsidTr="00C94A59">
        <w:trPr>
          <w:trHeight w:val="34"/>
        </w:trPr>
        <w:tc>
          <w:tcPr>
            <w:tcW w:w="1747" w:type="dxa"/>
          </w:tcPr>
          <w:p w:rsidR="00C57A39" w:rsidRPr="00996983" w:rsidRDefault="0033651D" w:rsidP="00996983">
            <w:pPr>
              <w:pStyle w:val="Styl1"/>
            </w:pPr>
            <w:r w:rsidRPr="00996983">
              <w:t>pracovní zkušenosti</w:t>
            </w:r>
          </w:p>
        </w:tc>
        <w:tc>
          <w:tcPr>
            <w:tcW w:w="593" w:type="dxa"/>
          </w:tcPr>
          <w:p w:rsidR="00C57A39" w:rsidRDefault="00C57A39"/>
        </w:tc>
        <w:tc>
          <w:tcPr>
            <w:tcW w:w="7407" w:type="dxa"/>
          </w:tcPr>
          <w:sdt>
            <w:sdtPr>
              <w:rPr>
                <w:bCs/>
                <w:i/>
                <w:caps/>
                <w:sz w:val="16"/>
                <w:szCs w:val="21"/>
                <w:lang w:val="en-US" w:eastAsia="ar-SA"/>
              </w:rPr>
              <w:id w:val="1436861535"/>
            </w:sdtPr>
            <w:sdtEndPr>
              <w:rPr>
                <w:bCs w:val="0"/>
                <w:i w:val="0"/>
                <w:caps w:val="0"/>
                <w:sz w:val="20"/>
                <w:szCs w:val="20"/>
                <w:lang w:val="cs-CZ" w:eastAsia="cs-CZ"/>
              </w:rPr>
            </w:sdtEndPr>
            <w:sdtContent>
              <w:sdt>
                <w:sdtPr>
                  <w:rPr>
                    <w:bCs/>
                    <w:caps/>
                  </w:rPr>
                  <w:id w:val="-1121221877"/>
                </w:sdtPr>
                <w:sdtEndPr>
                  <w:rPr>
                    <w:bCs w:val="0"/>
                    <w:caps w:val="0"/>
                  </w:rPr>
                </w:sdtEndPr>
                <w:sdtContent>
                  <w:sdt>
                    <w:sdtPr>
                      <w:rPr>
                        <w:bCs/>
                        <w:caps/>
                      </w:rPr>
                      <w:id w:val="-1323577986"/>
                    </w:sdtPr>
                    <w:sdtEndPr>
                      <w:rPr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bCs/>
                            <w:caps/>
                          </w:rPr>
                          <w:id w:val="221802691"/>
                        </w:sdtPr>
                        <w:sdtEndPr>
                          <w:rPr>
                            <w:bCs w:val="0"/>
                            <w:caps w:val="0"/>
                          </w:rPr>
                        </w:sdtEndPr>
                        <w:sdtContent>
                          <w:p w:rsidR="000A2576" w:rsidRDefault="000A2576" w:rsidP="003512A1">
                            <w:pPr>
                              <w:pStyle w:val="Textivotopisu"/>
                            </w:pPr>
                            <w:r w:rsidRPr="003512A1">
                              <w:rPr>
                                <w:b/>
                                <w:sz w:val="24"/>
                                <w:szCs w:val="24"/>
                              </w:rPr>
                              <w:t>EUFRAT Group s.r.</w:t>
                            </w:r>
                            <w:r w:rsidR="003512A1" w:rsidRPr="003512A1">
                              <w:rPr>
                                <w:b/>
                                <w:sz w:val="24"/>
                                <w:szCs w:val="24"/>
                              </w:rPr>
                              <w:t>o.</w:t>
                            </w:r>
                            <w:r w:rsidR="003512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512A1" w:rsidRPr="003512A1">
                              <w:rPr>
                                <w:b/>
                                <w:sz w:val="24"/>
                                <w:szCs w:val="24"/>
                              </w:rPr>
                              <w:t>Jazyková</w:t>
                            </w:r>
                            <w:r w:rsidR="003512A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škola</w:t>
                            </w:r>
                          </w:p>
                          <w:p w:rsidR="00576AFC" w:rsidRPr="003512A1" w:rsidRDefault="00576AFC" w:rsidP="003512A1">
                            <w:pPr>
                              <w:pStyle w:val="Textivotopisu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12A1">
                              <w:rPr>
                                <w:b/>
                                <w:sz w:val="24"/>
                                <w:szCs w:val="24"/>
                              </w:rPr>
                              <w:t>Lektor anglického jazyka</w:t>
                            </w:r>
                            <w:r w:rsidRPr="003512A1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76AFC" w:rsidRPr="00B52924" w:rsidRDefault="00576AFC" w:rsidP="003512A1">
                            <w:pPr>
                              <w:pStyle w:val="Textivotopisu"/>
                              <w:rPr>
                                <w:b/>
                              </w:rPr>
                            </w:pPr>
                            <w:r w:rsidRPr="00B52924">
                              <w:rPr>
                                <w:b/>
                              </w:rPr>
                              <w:t>2008 - dosud</w:t>
                            </w:r>
                          </w:p>
                          <w:p w:rsidR="00576AFC" w:rsidRDefault="00576AFC" w:rsidP="003512A1">
                            <w:pPr>
                              <w:pStyle w:val="Textivotopisu"/>
                            </w:pPr>
                            <w:r w:rsidRPr="009B7E8D">
                              <w:t xml:space="preserve">Výuka anglického jazyka, </w:t>
                            </w:r>
                            <w:r w:rsidR="00F91C04" w:rsidRPr="009B7E8D">
                              <w:t xml:space="preserve">obchodní AJ, </w:t>
                            </w:r>
                            <w:r w:rsidRPr="009B7E8D">
                              <w:t>příprava na Cambridgeské zkoušky. Specializace na firemní, skupinové i individuální kurzy</w:t>
                            </w:r>
                            <w:r w:rsidR="001D7262">
                              <w:t xml:space="preserve"> dospělých</w:t>
                            </w:r>
                            <w:r w:rsidRPr="009B7E8D">
                              <w:t>.</w:t>
                            </w:r>
                            <w:r w:rsidR="0034709E" w:rsidRPr="009B7E8D">
                              <w:t xml:space="preserve"> </w:t>
                            </w:r>
                          </w:p>
                          <w:p w:rsidR="00913312" w:rsidRPr="009B7E8D" w:rsidRDefault="00913312" w:rsidP="003512A1">
                            <w:pPr>
                              <w:pStyle w:val="Textivotopisu"/>
                            </w:pPr>
                          </w:p>
                          <w:p w:rsidR="003512A1" w:rsidRDefault="00CB20B9" w:rsidP="003512A1">
                            <w:pPr>
                              <w:pStyle w:val="Textivotopisu"/>
                              <w:rPr>
                                <w:rFonts w:eastAsia="Arial"/>
                                <w:caps/>
                                <w:lang w:eastAsia="ar-SA"/>
                              </w:rPr>
                            </w:pPr>
                            <w:r w:rsidRPr="00913312">
                              <w:rPr>
                                <w:rFonts w:eastAsia="Arial"/>
                                <w:b/>
                                <w:sz w:val="24"/>
                                <w:szCs w:val="24"/>
                                <w:lang w:eastAsia="ar-SA"/>
                              </w:rPr>
                              <w:t>Pohádková školka</w:t>
                            </w:r>
                            <w:r w:rsidR="00913312">
                              <w:rPr>
                                <w:rFonts w:eastAsia="Arial"/>
                                <w:b/>
                                <w:caps/>
                                <w:sz w:val="24"/>
                                <w:szCs w:val="24"/>
                                <w:lang w:eastAsia="ar-SA"/>
                              </w:rPr>
                              <w:t xml:space="preserve"> </w:t>
                            </w:r>
                            <w:r w:rsidR="00913312">
                              <w:rPr>
                                <w:rFonts w:eastAsia="Arial"/>
                                <w:b/>
                                <w:sz w:val="24"/>
                                <w:szCs w:val="24"/>
                                <w:lang w:eastAsia="ar-SA"/>
                              </w:rPr>
                              <w:t>a J</w:t>
                            </w:r>
                            <w:r w:rsidR="00913312" w:rsidRPr="00913312">
                              <w:rPr>
                                <w:rFonts w:eastAsia="Arial"/>
                                <w:b/>
                                <w:sz w:val="24"/>
                                <w:szCs w:val="24"/>
                                <w:lang w:eastAsia="ar-SA"/>
                              </w:rPr>
                              <w:t>azyková škola</w:t>
                            </w:r>
                            <w:r w:rsidR="00913312">
                              <w:rPr>
                                <w:rFonts w:eastAsia="Arial"/>
                                <w:lang w:eastAsia="ar-SA"/>
                              </w:rPr>
                              <w:t xml:space="preserve">, </w:t>
                            </w:r>
                            <w:r w:rsidR="00913312" w:rsidRPr="009B7E8D">
                              <w:rPr>
                                <w:rFonts w:eastAsia="Arial"/>
                                <w:lang w:eastAsia="ar-SA"/>
                              </w:rPr>
                              <w:t>Komenského 17, Plzeň</w:t>
                            </w:r>
                          </w:p>
                          <w:p w:rsidR="00913312" w:rsidRDefault="00B52924" w:rsidP="00913312">
                            <w:pPr>
                              <w:pStyle w:val="Textivotopisu"/>
                              <w:rPr>
                                <w:rFonts w:eastAsia="Arial"/>
                                <w:b/>
                                <w:sz w:val="24"/>
                                <w:szCs w:val="24"/>
                                <w:lang w:eastAsia="ar-SA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sz w:val="24"/>
                                <w:szCs w:val="24"/>
                                <w:lang w:eastAsia="ar-SA"/>
                              </w:rPr>
                              <w:t>Manažer, lektor anglického jazyka</w:t>
                            </w:r>
                          </w:p>
                          <w:p w:rsidR="00913312" w:rsidRPr="00B52924" w:rsidRDefault="00913312" w:rsidP="00913312">
                            <w:pPr>
                              <w:pStyle w:val="Textivotopisu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B52924">
                              <w:rPr>
                                <w:b/>
                              </w:rPr>
                              <w:t>2012 – 2014</w:t>
                            </w:r>
                            <w:r w:rsidRPr="00B52924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</w:p>
                          <w:p w:rsidR="00B52924" w:rsidRDefault="00B52924" w:rsidP="003512A1">
                            <w:pPr>
                              <w:pStyle w:val="Textivotopisu"/>
                              <w:rPr>
                                <w:rFonts w:eastAsia="Arial"/>
                                <w:lang w:eastAsia="ar-SA"/>
                              </w:rPr>
                            </w:pPr>
                            <w:r>
                              <w:rPr>
                                <w:rFonts w:eastAsia="Arial"/>
                                <w:lang w:eastAsia="ar-SA"/>
                              </w:rPr>
                              <w:t>Lektor AJ</w:t>
                            </w:r>
                          </w:p>
                          <w:p w:rsidR="007526C5" w:rsidRPr="00913312" w:rsidRDefault="007526C5" w:rsidP="003512A1">
                            <w:pPr>
                              <w:pStyle w:val="Textivotopisu"/>
                              <w:rPr>
                                <w:rFonts w:eastAsia="Arial"/>
                                <w:bCs/>
                                <w:lang w:eastAsia="ar-SA"/>
                              </w:rPr>
                            </w:pPr>
                            <w:r w:rsidRPr="007526C5">
                              <w:t>Překlady textů: angličtina-čeština, čeština-angličtina</w:t>
                            </w:r>
                            <w:r>
                              <w:t>.</w:t>
                            </w:r>
                          </w:p>
                          <w:p w:rsidR="007526C5" w:rsidRPr="007526C5" w:rsidRDefault="007526C5" w:rsidP="003512A1">
                            <w:pPr>
                              <w:pStyle w:val="Textivotopisu"/>
                            </w:pPr>
                            <w:r>
                              <w:t>K</w:t>
                            </w:r>
                            <w:r w:rsidRPr="007526C5">
                              <w:t>orektury anglických textů</w:t>
                            </w:r>
                            <w:r>
                              <w:t>.</w:t>
                            </w:r>
                          </w:p>
                          <w:p w:rsidR="00E25E10" w:rsidRDefault="00E25E10" w:rsidP="003512A1">
                            <w:pPr>
                              <w:pStyle w:val="Textivotopisu"/>
                            </w:pPr>
                            <w:r w:rsidRPr="009B7E8D">
                              <w:t>Koordinace jazykových kurzů.</w:t>
                            </w:r>
                          </w:p>
                          <w:p w:rsidR="00913312" w:rsidRPr="009B7E8D" w:rsidRDefault="00913312" w:rsidP="00913312">
                            <w:pPr>
                              <w:pStyle w:val="Textivotopisu"/>
                            </w:pPr>
                            <w:r w:rsidRPr="009B7E8D">
                              <w:t>Získávání nových klientů, prezentace ukázkových hodin. Hodnocení studentů a příprava individuálních studijních plánů.</w:t>
                            </w:r>
                          </w:p>
                          <w:p w:rsidR="00913312" w:rsidRPr="009B7E8D" w:rsidRDefault="00913312" w:rsidP="003512A1">
                            <w:pPr>
                              <w:pStyle w:val="Textivotopisu"/>
                            </w:pPr>
                          </w:p>
                          <w:p w:rsidR="00CB20B9" w:rsidRPr="009B7E8D" w:rsidRDefault="00CB20B9" w:rsidP="003512A1">
                            <w:pPr>
                              <w:pStyle w:val="Textivotopisu"/>
                            </w:pPr>
                            <w:r w:rsidRPr="009B7E8D">
                              <w:t xml:space="preserve">Zajištění chodu </w:t>
                            </w:r>
                            <w:r w:rsidR="00E566C7" w:rsidRPr="009B7E8D">
                              <w:t>mini školky</w:t>
                            </w:r>
                            <w:r w:rsidRPr="009B7E8D">
                              <w:t xml:space="preserve"> / hlídacího centra a jazykové školy, komunikace s rodiči/ klienty, získávání nových </w:t>
                            </w:r>
                            <w:r w:rsidR="00E566C7" w:rsidRPr="009B7E8D">
                              <w:t>klientů</w:t>
                            </w:r>
                            <w:r w:rsidRPr="009B7E8D">
                              <w:t xml:space="preserve">, správa webu, reklama. </w:t>
                            </w:r>
                            <w:r w:rsidRPr="009B7E8D">
                              <w:rPr>
                                <w:rStyle w:val="apple-converted-space"/>
                                <w:rFonts w:cs="Helvetica"/>
                                <w:color w:val="auto"/>
                                <w:shd w:val="clear" w:color="auto" w:fill="FFFFFF"/>
                              </w:rPr>
                              <w:t> </w:t>
                            </w:r>
                            <w:r w:rsidRPr="009B7E8D">
                              <w:rPr>
                                <w:rFonts w:cs="Helvetica"/>
                                <w:shd w:val="clear" w:color="auto" w:fill="FFFFFF"/>
                              </w:rPr>
                              <w:t>Zpracování a vyhodnocování koncepčních a programových materiálů</w:t>
                            </w:r>
                            <w:r w:rsidR="00571EEB">
                              <w:rPr>
                                <w:rFonts w:cs="Helvetica"/>
                                <w:shd w:val="clear" w:color="auto" w:fill="FFFFFF"/>
                              </w:rPr>
                              <w:t>.</w:t>
                            </w:r>
                            <w:r w:rsidRPr="009B7E8D">
                              <w:rPr>
                                <w:rStyle w:val="apple-converted-space"/>
                                <w:rFonts w:cs="Helvetica"/>
                                <w:color w:val="auto"/>
                                <w:shd w:val="clear" w:color="auto" w:fill="FFFFFF"/>
                              </w:rPr>
                              <w:t> </w:t>
                            </w:r>
                            <w:r w:rsidRPr="009B7E8D">
                              <w:t xml:space="preserve"> Vytváření denního i ročního anglicko</w:t>
                            </w:r>
                            <w:r w:rsidR="00E25E10" w:rsidRPr="009B7E8D">
                              <w:t xml:space="preserve"> – českého programu pro děti.</w:t>
                            </w:r>
                            <w:r w:rsidR="00913312">
                              <w:t xml:space="preserve"> </w:t>
                            </w:r>
                            <w:r w:rsidRPr="009B7E8D">
                              <w:t xml:space="preserve">Zajištění komplexní péče o děti. </w:t>
                            </w:r>
                          </w:p>
                          <w:p w:rsidR="00C57A39" w:rsidRPr="009B7E8D" w:rsidRDefault="00CB20B9" w:rsidP="003512A1">
                            <w:pPr>
                              <w:pStyle w:val="Textivotopisu"/>
                            </w:pPr>
                            <w:r w:rsidRPr="009B7E8D">
                              <w:t xml:space="preserve">Vedení účetnictví. Průzkum trhu. Spolupráce s dalšími složkami </w:t>
                            </w:r>
                            <w:r w:rsidRPr="009B7E8D">
                              <w:lastRenderedPageBreak/>
                              <w:t>komunity – radnice, lékař, lokální média</w:t>
                            </w:r>
                            <w:r w:rsidR="00E25E10" w:rsidRPr="009B7E8D">
                              <w:t>.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bCs/>
                    <w:i/>
                    <w:caps/>
                    <w:sz w:val="16"/>
                    <w:szCs w:val="21"/>
                    <w:lang w:val="en-US" w:eastAsia="ar-SA"/>
                  </w:rPr>
                  <w:id w:val="68699791"/>
                </w:sdtPr>
                <w:sdtEndPr>
                  <w:rPr>
                    <w:bCs w:val="0"/>
                    <w:i w:val="0"/>
                    <w:caps w:val="0"/>
                    <w:sz w:val="20"/>
                    <w:szCs w:val="20"/>
                    <w:lang w:val="cs-CZ" w:eastAsia="cs-CZ"/>
                  </w:rPr>
                </w:sdtEndPr>
                <w:sdtContent>
                  <w:sdt>
                    <w:sdtPr>
                      <w:rPr>
                        <w:bCs/>
                        <w:i/>
                        <w:caps/>
                        <w:sz w:val="16"/>
                        <w:szCs w:val="21"/>
                        <w:lang w:val="en-US" w:eastAsia="ar-SA"/>
                      </w:rPr>
                      <w:id w:val="-1124918781"/>
                    </w:sdtPr>
                    <w:sdtEndPr>
                      <w:rPr>
                        <w:bCs w:val="0"/>
                        <w:i w:val="0"/>
                        <w:caps w:val="0"/>
                        <w:sz w:val="20"/>
                        <w:szCs w:val="20"/>
                        <w:lang w:val="cs-CZ" w:eastAsia="cs-CZ"/>
                      </w:rPr>
                    </w:sdtEndPr>
                    <w:sdtContent>
                      <w:sdt>
                        <w:sdtPr>
                          <w:rPr>
                            <w:bCs/>
                            <w:caps/>
                          </w:rPr>
                          <w:id w:val="-1890338287"/>
                        </w:sdtPr>
                        <w:sdtEndPr>
                          <w:rPr>
                            <w:bCs w:val="0"/>
                            <w:caps w:val="0"/>
                          </w:rPr>
                        </w:sdtEndPr>
                        <w:sdtContent>
                          <w:p w:rsidR="00CB20B9" w:rsidRDefault="000A7309" w:rsidP="003512A1">
                            <w:pPr>
                              <w:pStyle w:val="Textivotopisu"/>
                            </w:pPr>
                            <w:r>
                              <w:rPr>
                                <w:rFonts w:ascii="Arial Narrow" w:eastAsia="Arial" w:hAnsi="Arial Narrow"/>
                                <w:lang w:eastAsia="ar-SA"/>
                              </w:rPr>
                              <w:t xml:space="preserve"> 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eastAsia="Arial"/>
                            <w:bCs/>
                            <w:i/>
                            <w:caps/>
                            <w:sz w:val="16"/>
                            <w:lang w:val="en-US" w:eastAsia="ar-SA"/>
                          </w:rPr>
                          <w:id w:val="732515081"/>
                        </w:sdtPr>
                        <w:sdtEndPr>
                          <w:rPr>
                            <w:rFonts w:eastAsiaTheme="minorHAnsi"/>
                            <w:bCs w:val="0"/>
                            <w:i w:val="0"/>
                            <w:caps w:val="0"/>
                            <w:sz w:val="20"/>
                            <w:lang w:val="cs-CZ" w:eastAsia="cs-CZ"/>
                          </w:rPr>
                        </w:sdtEndPr>
                        <w:sdtContent>
                          <w:p w:rsidR="00CB20B9" w:rsidRPr="00571EEB" w:rsidRDefault="00CB20B9" w:rsidP="003512A1">
                            <w:pPr>
                              <w:pStyle w:val="Textivotopisu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571EE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Restaurant </w:t>
                            </w:r>
                            <w:r w:rsidR="00571EEB" w:rsidRPr="00571EEB">
                              <w:rPr>
                                <w:b/>
                                <w:sz w:val="24"/>
                                <w:szCs w:val="24"/>
                              </w:rPr>
                              <w:t>Café</w:t>
                            </w:r>
                            <w:r w:rsidRPr="00571EE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12A1" w:rsidRPr="00571EE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Maud’ s, Newcastle, Severní </w:t>
                            </w:r>
                            <w:r w:rsidRPr="00571EE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Irsko, </w:t>
                            </w:r>
                            <w:r w:rsidR="00B52924" w:rsidRPr="00571EEB">
                              <w:rPr>
                                <w:b/>
                                <w:sz w:val="24"/>
                                <w:szCs w:val="24"/>
                              </w:rPr>
                              <w:t>VB</w:t>
                            </w:r>
                          </w:p>
                          <w:p w:rsidR="00CB20B9" w:rsidRPr="00B52924" w:rsidRDefault="009B7E8D" w:rsidP="003512A1">
                            <w:pPr>
                              <w:pStyle w:val="Textivotopisu"/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52924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>Supervizor – vedoucí</w:t>
                            </w:r>
                            <w:r w:rsidR="00B52924" w:rsidRPr="00B52924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 směny</w:t>
                            </w:r>
                          </w:p>
                          <w:p w:rsidR="00E56FCC" w:rsidRPr="00B52924" w:rsidRDefault="00851611" w:rsidP="003512A1">
                            <w:pPr>
                              <w:pStyle w:val="Textivotopisu"/>
                              <w:rPr>
                                <w:b/>
                                <w:color w:val="auto"/>
                              </w:rPr>
                            </w:pPr>
                            <w:r w:rsidRPr="00B52924">
                              <w:rPr>
                                <w:b/>
                                <w:color w:val="auto"/>
                              </w:rPr>
                              <w:t>2006 - 2007</w:t>
                            </w:r>
                          </w:p>
                          <w:p w:rsidR="00CB20B9" w:rsidRDefault="00CB20B9" w:rsidP="003512A1">
                            <w:pPr>
                              <w:pStyle w:val="Textivotopisu"/>
                            </w:pPr>
                            <w:r w:rsidRPr="001A32B3">
                              <w:t xml:space="preserve">Komunikace se </w:t>
                            </w:r>
                            <w:r w:rsidR="00E566C7" w:rsidRPr="001A32B3">
                              <w:t>zákazníky, vyřizování stížností</w:t>
                            </w:r>
                            <w:r w:rsidR="00B52924">
                              <w:t xml:space="preserve">, </w:t>
                            </w:r>
                            <w:r w:rsidRPr="001A32B3">
                              <w:t>reklamací, objednávek.</w:t>
                            </w:r>
                          </w:p>
                          <w:p w:rsidR="00B52924" w:rsidRPr="001A32B3" w:rsidRDefault="00B52924" w:rsidP="003512A1">
                            <w:pPr>
                              <w:pStyle w:val="Textivotopisu"/>
                              <w:rPr>
                                <w:i/>
                              </w:rPr>
                            </w:pPr>
                          </w:p>
                          <w:p w:rsidR="00851611" w:rsidRDefault="00613028" w:rsidP="003512A1">
                            <w:pPr>
                              <w:pStyle w:val="Textivotopisu"/>
                              <w:rPr>
                                <w:rFonts w:eastAsia="Arial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ar-SA"/>
                              </w:rPr>
                            </w:pPr>
                            <w:r w:rsidRPr="00B52924">
                              <w:rPr>
                                <w:rFonts w:eastAsia="Arial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ar-SA"/>
                              </w:rPr>
                              <w:t>JIHLAVAN airplanes, s.r.o.</w:t>
                            </w:r>
                          </w:p>
                          <w:p w:rsidR="00B52924" w:rsidRPr="00B52924" w:rsidRDefault="00B52924" w:rsidP="003512A1">
                            <w:pPr>
                              <w:pStyle w:val="Textivotopisu"/>
                              <w:rPr>
                                <w:rFonts w:eastAsia="Arial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ar-SA"/>
                              </w:rPr>
                            </w:pPr>
                            <w:proofErr w:type="spellStart"/>
                            <w:r>
                              <w:rPr>
                                <w:rFonts w:eastAsia="Arial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ar-SA"/>
                              </w:rPr>
                              <w:t>Asistentka</w:t>
                            </w:r>
                            <w:proofErr w:type="spellEnd"/>
                            <w:r>
                              <w:rPr>
                                <w:rFonts w:eastAsia="Arial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Arial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ar-SA"/>
                              </w:rPr>
                              <w:t>ředitele</w:t>
                            </w:r>
                            <w:proofErr w:type="spellEnd"/>
                          </w:p>
                          <w:p w:rsidR="00851611" w:rsidRPr="00B52924" w:rsidRDefault="00851611" w:rsidP="003512A1">
                            <w:pPr>
                              <w:pStyle w:val="Textivotopisu"/>
                              <w:rPr>
                                <w:b/>
                              </w:rPr>
                            </w:pPr>
                            <w:r w:rsidRPr="00B52924">
                              <w:rPr>
                                <w:b/>
                              </w:rPr>
                              <w:t>2004-2005</w:t>
                            </w:r>
                          </w:p>
                          <w:p w:rsidR="009B7E8D" w:rsidRPr="001A32B3" w:rsidRDefault="001A32B3" w:rsidP="003512A1">
                            <w:pPr>
                              <w:pStyle w:val="Textivotopisu"/>
                            </w:pPr>
                            <w:r>
                              <w:t>Překlady technické dokumentace Aj-ČJ, ČJ-AJ</w:t>
                            </w:r>
                          </w:p>
                          <w:p w:rsidR="00C57A39" w:rsidRPr="00E566C7" w:rsidRDefault="00851611" w:rsidP="003512A1">
                            <w:pPr>
                              <w:pStyle w:val="Textivotopisu"/>
                              <w:rPr>
                                <w:rFonts w:ascii="Arial Narrow" w:hAnsi="Arial Narrow"/>
                                <w:i/>
                              </w:rPr>
                            </w:pPr>
                            <w:r w:rsidRPr="001A32B3">
                              <w:t>Komunik</w:t>
                            </w:r>
                            <w:r w:rsidR="009F1CE8" w:rsidRPr="001A32B3">
                              <w:t xml:space="preserve">ace s klienty, </w:t>
                            </w:r>
                            <w:r w:rsidR="003D50C5" w:rsidRPr="001A32B3">
                              <w:t>v</w:t>
                            </w:r>
                            <w:r w:rsidRPr="001A32B3">
                              <w:t>yřizování objed</w:t>
                            </w:r>
                            <w:r w:rsidR="009F1CE8" w:rsidRPr="001A32B3">
                              <w:t xml:space="preserve">návek, stížností, reklamací, </w:t>
                            </w:r>
                            <w:r w:rsidRPr="001A32B3">
                              <w:t>organizace agendy ředitele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C57A39" w:rsidTr="00CB20B9">
        <w:tc>
          <w:tcPr>
            <w:tcW w:w="1747" w:type="dxa"/>
          </w:tcPr>
          <w:p w:rsidR="00C57A39" w:rsidRDefault="00E56FCC" w:rsidP="00996983">
            <w:pPr>
              <w:pStyle w:val="Nadpis11"/>
              <w:jc w:val="center"/>
              <w:rPr>
                <w:b/>
                <w:sz w:val="24"/>
                <w:szCs w:val="24"/>
              </w:rPr>
            </w:pPr>
            <w:r w:rsidRPr="00996983">
              <w:rPr>
                <w:b/>
                <w:sz w:val="24"/>
                <w:szCs w:val="24"/>
              </w:rPr>
              <w:lastRenderedPageBreak/>
              <w:t>Realizované projekty</w:t>
            </w:r>
          </w:p>
          <w:p w:rsidR="00371D03" w:rsidRPr="00371D03" w:rsidRDefault="00371D03" w:rsidP="00371D03">
            <w:r>
              <w:t xml:space="preserve">           KURZY</w:t>
            </w:r>
          </w:p>
        </w:tc>
        <w:tc>
          <w:tcPr>
            <w:tcW w:w="593" w:type="dxa"/>
          </w:tcPr>
          <w:p w:rsidR="00C57A39" w:rsidRDefault="00C57A39"/>
        </w:tc>
        <w:tc>
          <w:tcPr>
            <w:tcW w:w="7407" w:type="dxa"/>
          </w:tcPr>
          <w:sdt>
            <w:sdtPr>
              <w:rPr>
                <w:rFonts w:eastAsiaTheme="minorEastAsia"/>
                <w:bCs/>
                <w:i/>
                <w:caps/>
                <w:color w:val="auto"/>
                <w:kern w:val="0"/>
                <w:sz w:val="22"/>
                <w:szCs w:val="22"/>
                <w:lang w:val="en-US" w:eastAsia="ar-SA"/>
              </w:rPr>
              <w:id w:val="1249537654"/>
            </w:sdtPr>
            <w:sdtEndPr>
              <w:rPr>
                <w:bCs w:val="0"/>
                <w:caps w:val="0"/>
                <w:sz w:val="20"/>
                <w:szCs w:val="20"/>
              </w:rPr>
            </w:sdtEndPr>
            <w:sdtContent>
              <w:sdt>
                <w:sdtPr>
                  <w:rPr>
                    <w:rFonts w:eastAsiaTheme="minorEastAsia"/>
                    <w:bCs/>
                    <w:i/>
                    <w:caps/>
                    <w:color w:val="auto"/>
                    <w:kern w:val="0"/>
                    <w:sz w:val="22"/>
                    <w:szCs w:val="22"/>
                    <w:lang w:val="en-US" w:eastAsia="ar-SA"/>
                  </w:rPr>
                  <w:id w:val="-1939212343"/>
                </w:sdtPr>
                <w:sdtEndPr>
                  <w:rPr>
                    <w:bCs w:val="0"/>
                    <w:caps w:val="0"/>
                    <w:sz w:val="20"/>
                    <w:szCs w:val="20"/>
                  </w:rPr>
                </w:sdtEndPr>
                <w:sdtContent>
                  <w:sdt>
                    <w:sdtPr>
                      <w:rPr>
                        <w:rFonts w:eastAsiaTheme="minorEastAsia"/>
                        <w:bCs/>
                        <w:i/>
                        <w:caps/>
                        <w:color w:val="auto"/>
                        <w:kern w:val="0"/>
                        <w:sz w:val="22"/>
                        <w:szCs w:val="22"/>
                        <w:lang w:val="en-US" w:eastAsia="ar-SA"/>
                      </w:rPr>
                      <w:id w:val="-691765356"/>
                    </w:sdtPr>
                    <w:sdtEndPr>
                      <w:rPr>
                        <w:bCs w:val="0"/>
                        <w:caps w:val="0"/>
                        <w:sz w:val="20"/>
                        <w:szCs w:val="2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Cs/>
                            <w:i/>
                            <w:caps/>
                            <w:color w:val="auto"/>
                            <w:kern w:val="0"/>
                            <w:sz w:val="22"/>
                            <w:szCs w:val="22"/>
                            <w:lang w:val="en-US" w:eastAsia="ar-SA"/>
                          </w:rPr>
                          <w:id w:val="-1126388115"/>
                        </w:sdtPr>
                        <w:sdtEndPr>
                          <w:rPr>
                            <w:bCs w:val="0"/>
                            <w:caps w:val="0"/>
                            <w:sz w:val="20"/>
                            <w:szCs w:val="20"/>
                          </w:rPr>
                        </w:sdtEndPr>
                        <w:sdtContent>
                          <w:p w:rsidR="00571EEB" w:rsidRDefault="00571EEB" w:rsidP="00571EEB">
                            <w:pPr>
                              <w:pStyle w:val="Textivotopisu"/>
                            </w:pPr>
                            <w:r w:rsidRPr="00B52924">
                              <w:rPr>
                                <w:b/>
                              </w:rPr>
                              <w:t>2008 - dosud</w:t>
                            </w:r>
                          </w:p>
                          <w:p w:rsidR="00571EEB" w:rsidRPr="001A32B3" w:rsidRDefault="00571EEB" w:rsidP="00571EEB">
                            <w:pPr>
                              <w:pStyle w:val="Textivotopisu"/>
                            </w:pPr>
                            <w:r w:rsidRPr="001A32B3">
                              <w:t>spolupráce s Jazykovou školou EUFRAT a Strejcovou Jazykovou školou, Plzeň.</w:t>
                            </w:r>
                          </w:p>
                          <w:p w:rsidR="00571EEB" w:rsidRDefault="00571EEB" w:rsidP="00571EEB">
                            <w:pPr>
                              <w:pStyle w:val="Textivotopisu"/>
                            </w:pPr>
                            <w:r w:rsidRPr="001A32B3">
                              <w:t>Dlouhodobá výuka AJ a spolupráce s</w:t>
                            </w:r>
                            <w:r>
                              <w:t xml:space="preserve"> plzeňskými</w:t>
                            </w:r>
                            <w:r w:rsidRPr="001A32B3">
                              <w:t xml:space="preserve"> firmami: </w:t>
                            </w:r>
                          </w:p>
                          <w:p w:rsidR="00571EEB" w:rsidRPr="001A32B3" w:rsidRDefault="00571EEB" w:rsidP="00571EEB">
                            <w:pPr>
                              <w:pStyle w:val="Textivotopisu"/>
                            </w:pPr>
                            <w:r>
                              <w:t xml:space="preserve">                                      </w:t>
                            </w:r>
                            <w:r w:rsidRPr="001A32B3">
                              <w:t xml:space="preserve">SWIETELSKY stavební s.r.o., </w:t>
                            </w:r>
                            <w:proofErr w:type="gramStart"/>
                            <w:r w:rsidRPr="001A32B3">
                              <w:t xml:space="preserve">Emingerova </w:t>
                            </w:r>
                            <w:r>
                              <w:t xml:space="preserve"> 18</w:t>
                            </w:r>
                            <w:proofErr w:type="gramEnd"/>
                            <w:r>
                              <w:t xml:space="preserve">, </w:t>
                            </w:r>
                          </w:p>
                          <w:p w:rsidR="00571EEB" w:rsidRPr="001A32B3" w:rsidRDefault="00571EEB" w:rsidP="00571EEB">
                            <w:pPr>
                              <w:pStyle w:val="Textivotopisu"/>
                            </w:pPr>
                            <w:r w:rsidRPr="001A32B3">
                              <w:t xml:space="preserve">          </w:t>
                            </w:r>
                            <w:r>
                              <w:t xml:space="preserve">                            </w:t>
                            </w:r>
                            <w:r w:rsidRPr="001A32B3">
                              <w:t>ELR</w:t>
                            </w:r>
                            <w:r>
                              <w:t>ON s.r.o., Pod Vinicemi 2,</w:t>
                            </w:r>
                          </w:p>
                          <w:p w:rsidR="00571EEB" w:rsidRPr="001A32B3" w:rsidRDefault="00571EEB" w:rsidP="00571EEB">
                            <w:pPr>
                              <w:pStyle w:val="Textivotopisu"/>
                            </w:pPr>
                            <w:r w:rsidRPr="001A32B3">
                              <w:t xml:space="preserve">         </w:t>
                            </w:r>
                            <w:r>
                              <w:t xml:space="preserve">                             </w:t>
                            </w:r>
                            <w:r w:rsidRPr="001A32B3">
                              <w:t>STOCK Plzeň – Božkov s.r.o. Palírenská 641/2,</w:t>
                            </w:r>
                          </w:p>
                          <w:p w:rsidR="00571EEB" w:rsidRPr="001A32B3" w:rsidRDefault="00571EEB" w:rsidP="00571EEB">
                            <w:pPr>
                              <w:pStyle w:val="Textivotopisu"/>
                            </w:pPr>
                            <w:r w:rsidRPr="001A32B3">
                              <w:t xml:space="preserve">          </w:t>
                            </w:r>
                            <w:r>
                              <w:t xml:space="preserve">                            </w:t>
                            </w:r>
                            <w:r w:rsidRPr="001A32B3">
                              <w:t>Doosan Škoda</w:t>
                            </w:r>
                            <w:r>
                              <w:t xml:space="preserve"> Power s.r.o. Tylova 1/57.</w:t>
                            </w:r>
                          </w:p>
                          <w:p w:rsidR="00E56FCC" w:rsidRPr="00B52924" w:rsidRDefault="00E56FCC" w:rsidP="003512A1">
                            <w:pPr>
                              <w:pStyle w:val="Textivotopisu"/>
                              <w:rPr>
                                <w:b/>
                                <w:i/>
                              </w:rPr>
                            </w:pPr>
                            <w:r w:rsidRPr="00B52924">
                              <w:rPr>
                                <w:b/>
                              </w:rPr>
                              <w:t xml:space="preserve">2012 </w:t>
                            </w:r>
                            <w:r w:rsidR="00642578" w:rsidRPr="00B52924">
                              <w:rPr>
                                <w:b/>
                              </w:rPr>
                              <w:t>–</w:t>
                            </w:r>
                            <w:r w:rsidRPr="00B52924">
                              <w:rPr>
                                <w:b/>
                              </w:rPr>
                              <w:t xml:space="preserve"> 2014</w:t>
                            </w:r>
                          </w:p>
                          <w:p w:rsidR="00E56FCC" w:rsidRPr="001A32B3" w:rsidRDefault="00E56FCC" w:rsidP="003512A1">
                            <w:pPr>
                              <w:pStyle w:val="Textivotopisu"/>
                              <w:rPr>
                                <w:i/>
                              </w:rPr>
                            </w:pPr>
                            <w:r w:rsidRPr="001A32B3">
                              <w:t xml:space="preserve">Červen -  </w:t>
                            </w:r>
                            <w:r w:rsidRPr="00B52924">
                              <w:rPr>
                                <w:b/>
                              </w:rPr>
                              <w:t>Dětský den s Pohádkovou školkou</w:t>
                            </w:r>
                            <w:r w:rsidRPr="001A32B3">
                              <w:t xml:space="preserve"> – každ</w:t>
                            </w:r>
                            <w:r w:rsidR="003D50C5" w:rsidRPr="001A32B3">
                              <w:t>o</w:t>
                            </w:r>
                            <w:r w:rsidRPr="001A32B3">
                              <w:t>roční dětský den s angličtinou</w:t>
                            </w:r>
                            <w:r w:rsidR="00371D03" w:rsidRPr="001A32B3">
                              <w:t>,</w:t>
                            </w:r>
                          </w:p>
                          <w:p w:rsidR="00E56FCC" w:rsidRPr="001A32B3" w:rsidRDefault="00E56FCC" w:rsidP="003512A1">
                            <w:pPr>
                              <w:pStyle w:val="Textivotopisu"/>
                              <w:rPr>
                                <w:i/>
                              </w:rPr>
                            </w:pPr>
                            <w:r w:rsidRPr="001A32B3">
                              <w:t>sportovními aktivitami, pro cca 30 dětí</w:t>
                            </w:r>
                          </w:p>
                          <w:p w:rsidR="00E56FCC" w:rsidRPr="001A32B3" w:rsidRDefault="00E566C7" w:rsidP="003512A1">
                            <w:pPr>
                              <w:pStyle w:val="Textivotopisu"/>
                              <w:rPr>
                                <w:i/>
                              </w:rPr>
                            </w:pPr>
                            <w:r w:rsidRPr="001A32B3">
                              <w:t>Č</w:t>
                            </w:r>
                            <w:r w:rsidR="00E56FCC" w:rsidRPr="001A32B3">
                              <w:t>ervenec, srpen -</w:t>
                            </w:r>
                            <w:r w:rsidRPr="001A32B3">
                              <w:t xml:space="preserve"> </w:t>
                            </w:r>
                            <w:r w:rsidRPr="00B52924">
                              <w:rPr>
                                <w:b/>
                              </w:rPr>
                              <w:t>Letní příměstský tá</w:t>
                            </w:r>
                            <w:r w:rsidR="00E56FCC" w:rsidRPr="00B52924">
                              <w:rPr>
                                <w:b/>
                              </w:rPr>
                              <w:t>bor s angličtinou</w:t>
                            </w:r>
                            <w:r w:rsidR="0034709E" w:rsidRPr="001A32B3">
                              <w:t>, “Cesta kolem Velké Británie”,</w:t>
                            </w:r>
                            <w:r w:rsidR="00E56FCC" w:rsidRPr="001A32B3">
                              <w:t xml:space="preserve"> organizace</w:t>
                            </w:r>
                          </w:p>
                          <w:p w:rsidR="00E56FCC" w:rsidRPr="001A32B3" w:rsidRDefault="00B03DFF" w:rsidP="003512A1">
                            <w:pPr>
                              <w:pStyle w:val="Textivotopisu"/>
                              <w:rPr>
                                <w:i/>
                              </w:rPr>
                            </w:pPr>
                            <w:r w:rsidRPr="001A32B3">
                              <w:t>tematického</w:t>
                            </w:r>
                            <w:r w:rsidR="00E56FCC" w:rsidRPr="001A32B3">
                              <w:t xml:space="preserve"> letního příměstského tábora s intenzivní výukou angličtiny</w:t>
                            </w:r>
                          </w:p>
                          <w:p w:rsidR="00E56FCC" w:rsidRPr="001A32B3" w:rsidRDefault="000A7309" w:rsidP="003512A1">
                            <w:pPr>
                              <w:pStyle w:val="Textivotopisu"/>
                              <w:rPr>
                                <w:i/>
                              </w:rPr>
                            </w:pPr>
                            <w:r w:rsidRPr="001A32B3">
                              <w:t xml:space="preserve">Říjen, prosinec </w:t>
                            </w:r>
                            <w:r w:rsidR="00E56FCC" w:rsidRPr="001A32B3">
                              <w:t xml:space="preserve">- </w:t>
                            </w:r>
                            <w:r w:rsidR="00E56FCC" w:rsidRPr="00B52924">
                              <w:rPr>
                                <w:b/>
                              </w:rPr>
                              <w:t xml:space="preserve">Halloweenský </w:t>
                            </w:r>
                            <w:r w:rsidRPr="00B52924">
                              <w:rPr>
                                <w:b/>
                              </w:rPr>
                              <w:t xml:space="preserve">/ Vánoční </w:t>
                            </w:r>
                            <w:r w:rsidR="00E56FCC" w:rsidRPr="00B52924">
                              <w:rPr>
                                <w:b/>
                              </w:rPr>
                              <w:t>víkend</w:t>
                            </w:r>
                            <w:r w:rsidR="00E56FCC" w:rsidRPr="001A32B3">
                              <w:t xml:space="preserve"> – </w:t>
                            </w:r>
                            <w:r w:rsidR="00B03DFF" w:rsidRPr="001A32B3">
                              <w:t>tematický</w:t>
                            </w:r>
                            <w:r w:rsidR="00E56FCC" w:rsidRPr="001A32B3">
                              <w:t xml:space="preserve"> víkend pro děti s angličtinou a workshop pro</w:t>
                            </w:r>
                            <w:r w:rsidR="00362FD0" w:rsidRPr="001A32B3">
                              <w:t xml:space="preserve"> rodiče </w:t>
                            </w:r>
                            <w:r w:rsidR="00371D03" w:rsidRPr="001A32B3">
                              <w:t xml:space="preserve">a </w:t>
                            </w:r>
                            <w:r w:rsidR="00E56FCC" w:rsidRPr="001A32B3">
                              <w:t>cca 20 dětí</w:t>
                            </w:r>
                          </w:p>
                          <w:p w:rsidR="00371D03" w:rsidRPr="001A32B3" w:rsidRDefault="00371D03" w:rsidP="003512A1">
                            <w:pPr>
                              <w:pStyle w:val="Textivotopisu"/>
                              <w:rPr>
                                <w:i/>
                              </w:rPr>
                            </w:pPr>
                          </w:p>
                          <w:p w:rsidR="004C1DD6" w:rsidRDefault="004C1DD6" w:rsidP="004C1DD6">
                            <w:pPr>
                              <w:pStyle w:val="Aaoeeu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                                                </w:t>
                            </w:r>
                            <w:r w:rsidR="00E566C7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</w:p>
                          <w:p w:rsidR="00C57A39" w:rsidRPr="00642578" w:rsidRDefault="00CB0F47" w:rsidP="00642578">
                            <w:pPr>
                              <w:pStyle w:val="OiaeaeiYiio2"/>
                              <w:widowControl/>
                              <w:snapToGrid w:val="0"/>
                              <w:spacing w:before="20" w:after="20"/>
                              <w:jc w:val="left"/>
                              <w:rPr>
                                <w:rFonts w:ascii="Arial Narrow" w:hAnsi="Arial Narrow"/>
                                <w:i w:val="0"/>
                                <w:sz w:val="20"/>
                              </w:rPr>
                            </w:pP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C57A39" w:rsidTr="00CB20B9">
        <w:tc>
          <w:tcPr>
            <w:tcW w:w="1747" w:type="dxa"/>
          </w:tcPr>
          <w:p w:rsidR="00C57A39" w:rsidRPr="00996983" w:rsidRDefault="00C1618D" w:rsidP="00996983">
            <w:pPr>
              <w:pStyle w:val="Nadpis11"/>
              <w:jc w:val="center"/>
              <w:rPr>
                <w:b/>
                <w:sz w:val="24"/>
                <w:szCs w:val="24"/>
              </w:rPr>
            </w:pPr>
            <w:r w:rsidRPr="00996983">
              <w:rPr>
                <w:b/>
                <w:sz w:val="24"/>
                <w:szCs w:val="24"/>
              </w:rPr>
              <w:t>vzdĚlÁnÍ</w:t>
            </w:r>
            <w:r w:rsidR="00576AFC">
              <w:rPr>
                <w:b/>
                <w:sz w:val="24"/>
                <w:szCs w:val="24"/>
              </w:rPr>
              <w:t xml:space="preserve">            </w:t>
            </w:r>
          </w:p>
        </w:tc>
        <w:tc>
          <w:tcPr>
            <w:tcW w:w="593" w:type="dxa"/>
          </w:tcPr>
          <w:p w:rsidR="00C57A39" w:rsidRPr="00996983" w:rsidRDefault="00C57A39">
            <w:pPr>
              <w:rPr>
                <w:b/>
              </w:rPr>
            </w:pPr>
          </w:p>
        </w:tc>
        <w:tc>
          <w:tcPr>
            <w:tcW w:w="7407" w:type="dxa"/>
          </w:tcPr>
          <w:p w:rsidR="00576AFC" w:rsidRPr="00B52924" w:rsidRDefault="00576AFC" w:rsidP="003512A1">
            <w:pPr>
              <w:pStyle w:val="Textivotopisu"/>
              <w:rPr>
                <w:b/>
                <w:sz w:val="24"/>
                <w:szCs w:val="24"/>
              </w:rPr>
            </w:pPr>
            <w:r w:rsidRPr="00B52924">
              <w:rPr>
                <w:b/>
                <w:sz w:val="24"/>
                <w:szCs w:val="24"/>
              </w:rPr>
              <w:t>Západočeská univerzita v Plzni, Fakulta pedagogická</w:t>
            </w:r>
          </w:p>
          <w:p w:rsidR="00B52924" w:rsidRPr="00B52924" w:rsidRDefault="00B52924" w:rsidP="003512A1">
            <w:pPr>
              <w:pStyle w:val="Textivotopisu"/>
              <w:rPr>
                <w:b/>
              </w:rPr>
            </w:pPr>
            <w:r w:rsidRPr="00B52924">
              <w:rPr>
                <w:rFonts w:cs="Arial"/>
                <w:b/>
                <w:bCs/>
              </w:rPr>
              <w:t>2008 - 2012</w:t>
            </w:r>
          </w:p>
          <w:p w:rsidR="00B52924" w:rsidRDefault="00B52924" w:rsidP="003512A1">
            <w:pPr>
              <w:pStyle w:val="Textivotopisu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Bakalářské studium</w:t>
            </w:r>
          </w:p>
          <w:p w:rsidR="00576AFC" w:rsidRPr="00B52924" w:rsidRDefault="00B52924" w:rsidP="003512A1">
            <w:pPr>
              <w:pStyle w:val="Textivotopisu"/>
              <w:rPr>
                <w:rFonts w:cs="Arial"/>
                <w:bCs/>
              </w:rPr>
            </w:pPr>
            <w:r>
              <w:rPr>
                <w:rFonts w:cs="Arial"/>
              </w:rPr>
              <w:t>S</w:t>
            </w:r>
            <w:r w:rsidR="00576AFC" w:rsidRPr="00812454">
              <w:rPr>
                <w:rFonts w:cs="Arial"/>
              </w:rPr>
              <w:t>tudijní obor: Anglický jazyk se zaměřením na vzdělávání</w:t>
            </w:r>
          </w:p>
          <w:p w:rsidR="00B52924" w:rsidRDefault="00B52924" w:rsidP="003512A1">
            <w:pPr>
              <w:pStyle w:val="Textivotopisu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576AFC" w:rsidRPr="00812454">
              <w:rPr>
                <w:rFonts w:cs="Arial"/>
              </w:rPr>
              <w:t>tátní zkouška složena v září 2012</w:t>
            </w:r>
          </w:p>
          <w:p w:rsidR="00571EEB" w:rsidRDefault="00571EEB" w:rsidP="003512A1">
            <w:pPr>
              <w:pStyle w:val="Textivotopisu"/>
              <w:rPr>
                <w:rFonts w:cs="Arial"/>
              </w:rPr>
            </w:pPr>
          </w:p>
          <w:p w:rsidR="001D7262" w:rsidRDefault="001D7262" w:rsidP="003512A1">
            <w:pPr>
              <w:pStyle w:val="Textivotopisu"/>
              <w:rPr>
                <w:b/>
                <w:color w:val="auto"/>
                <w:sz w:val="24"/>
                <w:szCs w:val="24"/>
              </w:rPr>
            </w:pPr>
          </w:p>
          <w:p w:rsidR="001D7262" w:rsidRDefault="001D7262" w:rsidP="003512A1">
            <w:pPr>
              <w:pStyle w:val="Textivotopisu"/>
              <w:rPr>
                <w:b/>
                <w:color w:val="auto"/>
                <w:sz w:val="24"/>
                <w:szCs w:val="24"/>
              </w:rPr>
            </w:pPr>
          </w:p>
          <w:p w:rsidR="00642578" w:rsidRPr="00571EEB" w:rsidRDefault="00576AFC" w:rsidP="003512A1">
            <w:pPr>
              <w:pStyle w:val="Textivotopisu"/>
              <w:rPr>
                <w:rFonts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571EEB">
              <w:rPr>
                <w:b/>
                <w:color w:val="auto"/>
                <w:sz w:val="24"/>
                <w:szCs w:val="24"/>
              </w:rPr>
              <w:lastRenderedPageBreak/>
              <w:t>Gymnázium Slovanské nám., Brno</w:t>
            </w:r>
          </w:p>
          <w:p w:rsidR="00642578" w:rsidRPr="00B52924" w:rsidRDefault="00576AFC" w:rsidP="003512A1">
            <w:pPr>
              <w:pStyle w:val="Textivotopisu"/>
              <w:rPr>
                <w:b/>
                <w:color w:val="auto"/>
              </w:rPr>
            </w:pPr>
            <w:r w:rsidRPr="00B52924">
              <w:rPr>
                <w:b/>
                <w:color w:val="auto"/>
              </w:rPr>
              <w:t>1999 – 2003</w:t>
            </w:r>
          </w:p>
          <w:p w:rsidR="00642578" w:rsidRPr="00812454" w:rsidRDefault="00730A4F" w:rsidP="003512A1">
            <w:pPr>
              <w:pStyle w:val="Textivotopisu"/>
              <w:rPr>
                <w:color w:val="auto"/>
              </w:rPr>
            </w:pPr>
            <w:r w:rsidRPr="00812454">
              <w:rPr>
                <w:color w:val="auto"/>
              </w:rPr>
              <w:t>Studium zaměřené na výuku jazyků: AJ, NJ, latina. Studium za</w:t>
            </w:r>
            <w:r w:rsidR="0033651D" w:rsidRPr="00812454">
              <w:rPr>
                <w:color w:val="auto"/>
              </w:rPr>
              <w:t>končené</w:t>
            </w:r>
            <w:r w:rsidR="00642578" w:rsidRPr="00812454">
              <w:rPr>
                <w:color w:val="auto"/>
              </w:rPr>
              <w:t xml:space="preserve"> mat</w:t>
            </w:r>
            <w:r w:rsidR="0033651D" w:rsidRPr="00812454">
              <w:rPr>
                <w:color w:val="auto"/>
              </w:rPr>
              <w:t>uritou</w:t>
            </w:r>
          </w:p>
          <w:p w:rsidR="00642578" w:rsidRPr="00642578" w:rsidRDefault="00642578" w:rsidP="00642578">
            <w:pPr>
              <w:pStyle w:val="Textivotopisu"/>
              <w:ind w:right="1008"/>
            </w:pPr>
          </w:p>
        </w:tc>
      </w:tr>
      <w:tr w:rsidR="00C57A39" w:rsidTr="00CB20B9">
        <w:tc>
          <w:tcPr>
            <w:tcW w:w="1747" w:type="dxa"/>
          </w:tcPr>
          <w:p w:rsidR="003512A1" w:rsidRDefault="003512A1" w:rsidP="00996983">
            <w:pPr>
              <w:pStyle w:val="Styl1"/>
            </w:pPr>
          </w:p>
          <w:p w:rsidR="003512A1" w:rsidRDefault="003512A1" w:rsidP="00996983">
            <w:pPr>
              <w:pStyle w:val="Styl1"/>
            </w:pPr>
          </w:p>
          <w:p w:rsidR="00C94A59" w:rsidRPr="00996983" w:rsidRDefault="00C94A59" w:rsidP="00996983">
            <w:pPr>
              <w:pStyle w:val="Styl1"/>
              <w:rPr>
                <w:color w:val="auto"/>
              </w:rPr>
            </w:pPr>
            <w:r w:rsidRPr="00996983">
              <w:t xml:space="preserve">Schopnosti, znalosti </w:t>
            </w:r>
            <w:r w:rsidR="00996983" w:rsidRPr="00996983">
              <w:t xml:space="preserve">a </w:t>
            </w:r>
            <w:r w:rsidRPr="00996983">
              <w:t>dovednosti</w:t>
            </w:r>
          </w:p>
          <w:p w:rsidR="00C57A39" w:rsidRDefault="00C57A39">
            <w:pPr>
              <w:pStyle w:val="Nadpis11"/>
            </w:pPr>
          </w:p>
        </w:tc>
        <w:tc>
          <w:tcPr>
            <w:tcW w:w="593" w:type="dxa"/>
          </w:tcPr>
          <w:p w:rsidR="00C57A39" w:rsidRDefault="00C57A39"/>
        </w:tc>
        <w:tc>
          <w:tcPr>
            <w:tcW w:w="7407" w:type="dxa"/>
          </w:tcPr>
          <w:p w:rsidR="003512A1" w:rsidRDefault="003512A1" w:rsidP="003512A1">
            <w:pPr>
              <w:pStyle w:val="Textivotopisu"/>
            </w:pPr>
          </w:p>
          <w:p w:rsidR="003512A1" w:rsidRDefault="003512A1" w:rsidP="003512A1">
            <w:pPr>
              <w:pStyle w:val="Textivotopisu"/>
            </w:pPr>
          </w:p>
          <w:p w:rsidR="003512A1" w:rsidRDefault="003512A1" w:rsidP="003512A1">
            <w:pPr>
              <w:pStyle w:val="Textivotopisu"/>
            </w:pPr>
          </w:p>
          <w:p w:rsidR="00C94A59" w:rsidRPr="000A2576" w:rsidRDefault="00C94A59" w:rsidP="003512A1">
            <w:pPr>
              <w:pStyle w:val="Textivotopisu"/>
            </w:pPr>
            <w:r w:rsidRPr="000A2576">
              <w:t>Mateřský jazyk -</w:t>
            </w:r>
            <w:r w:rsidR="003D50C5" w:rsidRPr="000A2576">
              <w:t xml:space="preserve"> </w:t>
            </w:r>
            <w:r w:rsidRPr="000A2576">
              <w:t xml:space="preserve">čeština    </w:t>
            </w:r>
          </w:p>
          <w:p w:rsidR="007526C5" w:rsidRPr="000A2576" w:rsidRDefault="00C94A59" w:rsidP="003512A1">
            <w:pPr>
              <w:pStyle w:val="Textivotopisu"/>
            </w:pPr>
            <w:r w:rsidRPr="000A2576">
              <w:t xml:space="preserve">Další jazyky - angličtina úroveň C1/C2 </w:t>
            </w:r>
            <w:r w:rsidR="009F1CE8" w:rsidRPr="000A2576">
              <w:t>– Státní zkouška (2006</w:t>
            </w:r>
            <w:r w:rsidR="000A7309" w:rsidRPr="000A2576">
              <w:t>)</w:t>
            </w:r>
            <w:r w:rsidRPr="000A2576">
              <w:t xml:space="preserve">   </w:t>
            </w:r>
          </w:p>
          <w:p w:rsidR="00C57A39" w:rsidRPr="000A2576" w:rsidRDefault="00C94A59" w:rsidP="003512A1">
            <w:pPr>
              <w:pStyle w:val="Textivotopisu"/>
            </w:pPr>
            <w:r w:rsidRPr="000A2576">
              <w:t xml:space="preserve">                     </w:t>
            </w:r>
            <w:r w:rsidR="003D50C5" w:rsidRPr="000A2576">
              <w:t xml:space="preserve"> </w:t>
            </w:r>
            <w:r w:rsidR="00913312">
              <w:t xml:space="preserve">     </w:t>
            </w:r>
            <w:r w:rsidRPr="000A2576">
              <w:t>němčina úroveň A2</w:t>
            </w:r>
            <w:r w:rsidR="009F1CE8" w:rsidRPr="000A2576">
              <w:t>/B1</w:t>
            </w:r>
          </w:p>
          <w:p w:rsidR="007526C5" w:rsidRPr="000A2576" w:rsidRDefault="007526C5" w:rsidP="003512A1">
            <w:pPr>
              <w:pStyle w:val="Textivotopisu"/>
            </w:pPr>
          </w:p>
          <w:p w:rsidR="007526C5" w:rsidRPr="000A2576" w:rsidRDefault="007526C5" w:rsidP="003512A1">
            <w:pPr>
              <w:pStyle w:val="Textivotopisu"/>
            </w:pPr>
            <w:r w:rsidRPr="000A2576">
              <w:t>překlady</w:t>
            </w:r>
            <w:r w:rsidR="004A417A" w:rsidRPr="000A2576">
              <w:t xml:space="preserve">: </w:t>
            </w:r>
            <w:r w:rsidRPr="000A2576">
              <w:t>angličtina-čeština, čeština-angličtina</w:t>
            </w:r>
          </w:p>
          <w:p w:rsidR="00C94A59" w:rsidRPr="000A2576" w:rsidRDefault="007526C5" w:rsidP="003512A1">
            <w:pPr>
              <w:pStyle w:val="Textivotopisu"/>
            </w:pPr>
            <w:r w:rsidRPr="000A2576">
              <w:t>korektury anglických textů</w:t>
            </w:r>
          </w:p>
          <w:p w:rsidR="007526C5" w:rsidRPr="000A2576" w:rsidRDefault="007526C5" w:rsidP="003512A1">
            <w:pPr>
              <w:pStyle w:val="Textivotopisu"/>
              <w:rPr>
                <w:b/>
              </w:rPr>
            </w:pPr>
          </w:p>
          <w:p w:rsidR="00C94A59" w:rsidRPr="000A2576" w:rsidRDefault="00C94A59" w:rsidP="003512A1">
            <w:pPr>
              <w:pStyle w:val="Textivotopisu"/>
              <w:rPr>
                <w:b/>
              </w:rPr>
            </w:pPr>
            <w:r w:rsidRPr="000A2576">
              <w:t>schopnost týmové spolupráce ale i individuální samo</w:t>
            </w:r>
            <w:r w:rsidR="003B6E0A" w:rsidRPr="000A2576">
              <w:t xml:space="preserve">statné práce, vysoké pracovní </w:t>
            </w:r>
            <w:r w:rsidRPr="000A2576">
              <w:t>nasazení, flexibilita</w:t>
            </w:r>
          </w:p>
          <w:p w:rsidR="00C94A59" w:rsidRPr="000A2576" w:rsidRDefault="00C94A59" w:rsidP="003512A1">
            <w:pPr>
              <w:pStyle w:val="Textivotopisu"/>
              <w:rPr>
                <w:b/>
              </w:rPr>
            </w:pPr>
            <w:r w:rsidRPr="000A2576">
              <w:t xml:space="preserve">umění jednat s lidmi, navázání a udržení kontaktu, porozumění mezilidským vztahům   </w:t>
            </w:r>
          </w:p>
          <w:p w:rsidR="00C94A59" w:rsidRPr="000A2576" w:rsidRDefault="00C94A59" w:rsidP="003512A1">
            <w:pPr>
              <w:pStyle w:val="Textivotopisu"/>
              <w:rPr>
                <w:b/>
              </w:rPr>
            </w:pPr>
            <w:r w:rsidRPr="000A2576">
              <w:t xml:space="preserve">schopnost určení záměru a dosažení cíle, loajalita, morální kodex, </w:t>
            </w:r>
          </w:p>
          <w:p w:rsidR="00C94A59" w:rsidRPr="000A2576" w:rsidRDefault="00C94A59" w:rsidP="003512A1">
            <w:pPr>
              <w:pStyle w:val="Textivotopisu"/>
              <w:rPr>
                <w:b/>
              </w:rPr>
            </w:pPr>
            <w:r w:rsidRPr="000A2576">
              <w:t xml:space="preserve">sebereflexe a seberegulace, sebeorganizace, </w:t>
            </w:r>
          </w:p>
          <w:p w:rsidR="00C94A59" w:rsidRPr="000A2576" w:rsidRDefault="00C94A59" w:rsidP="003512A1">
            <w:pPr>
              <w:pStyle w:val="Textivotopisu"/>
              <w:rPr>
                <w:b/>
              </w:rPr>
            </w:pPr>
            <w:r w:rsidRPr="000A2576">
              <w:t>ochota učit se novým věcem, pracovat sám na sobě a dále se vzdělávat, rozvíjet se</w:t>
            </w:r>
          </w:p>
          <w:p w:rsidR="00C94A59" w:rsidRPr="000A2576" w:rsidRDefault="00C94A59" w:rsidP="003512A1">
            <w:pPr>
              <w:pStyle w:val="Textivotopisu"/>
              <w:rPr>
                <w:rFonts w:cs="Tahoma"/>
                <w:shd w:val="clear" w:color="auto" w:fill="FFFFFF"/>
              </w:rPr>
            </w:pPr>
            <w:r w:rsidRPr="000A2576">
              <w:rPr>
                <w:rFonts w:cs="Tahoma"/>
                <w:shd w:val="clear" w:color="auto" w:fill="FFFFFF"/>
              </w:rPr>
              <w:t>organizační a komunikační schopnosti</w:t>
            </w:r>
            <w:r w:rsidRPr="000A2576">
              <w:rPr>
                <w:rStyle w:val="apple-converted-space"/>
                <w:rFonts w:cs="Tahoma"/>
                <w:color w:val="auto"/>
                <w:shd w:val="clear" w:color="auto" w:fill="FFFFFF"/>
              </w:rPr>
              <w:t xml:space="preserve">, </w:t>
            </w:r>
            <w:r w:rsidRPr="000A2576">
              <w:rPr>
                <w:rFonts w:cs="Tahoma"/>
                <w:shd w:val="clear" w:color="auto" w:fill="FFFFFF"/>
              </w:rPr>
              <w:t>schopnost argumentace</w:t>
            </w:r>
            <w:r w:rsidRPr="000A2576">
              <w:rPr>
                <w:rStyle w:val="apple-converted-space"/>
                <w:rFonts w:cs="Tahoma"/>
                <w:color w:val="auto"/>
                <w:shd w:val="clear" w:color="auto" w:fill="FFFFFF"/>
              </w:rPr>
              <w:t xml:space="preserve">, </w:t>
            </w:r>
            <w:r w:rsidRPr="000A2576">
              <w:t>asertivita</w:t>
            </w:r>
            <w:r w:rsidRPr="000A2576">
              <w:rPr>
                <w:rFonts w:cs="Tahoma"/>
              </w:rPr>
              <w:br/>
            </w:r>
            <w:r w:rsidRPr="000A2576">
              <w:rPr>
                <w:rFonts w:cs="Tahoma"/>
                <w:shd w:val="clear" w:color="auto" w:fill="FFFFFF"/>
              </w:rPr>
              <w:t>prezentační dovednosti</w:t>
            </w:r>
            <w:r w:rsidRPr="000A2576">
              <w:rPr>
                <w:rFonts w:cs="Tahoma"/>
              </w:rPr>
              <w:br/>
            </w:r>
            <w:r w:rsidRPr="000A2576">
              <w:rPr>
                <w:rFonts w:cs="Tahoma"/>
                <w:shd w:val="clear" w:color="auto" w:fill="FFFFFF"/>
              </w:rPr>
              <w:t>schopnost plánovat</w:t>
            </w:r>
          </w:p>
          <w:p w:rsidR="00913312" w:rsidRDefault="00C94A59" w:rsidP="003512A1">
            <w:pPr>
              <w:pStyle w:val="Textivotopisu"/>
              <w:rPr>
                <w:rFonts w:cs="Tahoma"/>
                <w:shd w:val="clear" w:color="auto" w:fill="FFFFFF"/>
              </w:rPr>
            </w:pPr>
            <w:r w:rsidRPr="000A2576">
              <w:rPr>
                <w:rFonts w:cs="Tahoma"/>
                <w:shd w:val="clear" w:color="auto" w:fill="FFFFFF"/>
              </w:rPr>
              <w:t>reprezentati</w:t>
            </w:r>
            <w:r w:rsidR="009F1CE8" w:rsidRPr="000A2576">
              <w:rPr>
                <w:rFonts w:cs="Tahoma"/>
                <w:shd w:val="clear" w:color="auto" w:fill="FFFFFF"/>
              </w:rPr>
              <w:t>vní vystupování,</w:t>
            </w:r>
            <w:r w:rsidRPr="000A2576">
              <w:rPr>
                <w:rFonts w:cs="Tahoma"/>
              </w:rPr>
              <w:br/>
            </w:r>
            <w:r w:rsidRPr="000A2576">
              <w:rPr>
                <w:rFonts w:cs="Tahoma"/>
                <w:shd w:val="clear" w:color="auto" w:fill="FFFFFF"/>
              </w:rPr>
              <w:t>zodpovědnost</w:t>
            </w:r>
          </w:p>
          <w:p w:rsidR="00C94A59" w:rsidRDefault="00C94A59" w:rsidP="003512A1">
            <w:pPr>
              <w:pStyle w:val="Textivotopisu"/>
              <w:rPr>
                <w:rFonts w:cs="Arial"/>
                <w:shd w:val="clear" w:color="auto" w:fill="FFFFFF"/>
              </w:rPr>
            </w:pPr>
            <w:r w:rsidRPr="000A2576">
              <w:rPr>
                <w:rFonts w:cs="Arial"/>
                <w:shd w:val="clear" w:color="auto" w:fill="FFFFFF"/>
              </w:rPr>
              <w:t>znalost práce na PC (MS Office, Outlook, Internet</w:t>
            </w:r>
            <w:r w:rsidR="00812454" w:rsidRPr="000A2576">
              <w:rPr>
                <w:rFonts w:cs="Arial"/>
                <w:shd w:val="clear" w:color="auto" w:fill="FFFFFF"/>
              </w:rPr>
              <w:t>)</w:t>
            </w:r>
          </w:p>
          <w:p w:rsidR="008E75DC" w:rsidRPr="000A2576" w:rsidRDefault="008E75DC" w:rsidP="003512A1">
            <w:pPr>
              <w:pStyle w:val="Textivotopisu"/>
              <w:rPr>
                <w:rFonts w:cs="Tahoma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řidičský průkaz </w:t>
            </w:r>
            <w:proofErr w:type="spellStart"/>
            <w:r>
              <w:rPr>
                <w:rFonts w:cs="Arial"/>
                <w:shd w:val="clear" w:color="auto" w:fill="FFFFFF"/>
              </w:rPr>
              <w:t>sk.B</w:t>
            </w:r>
            <w:proofErr w:type="spellEnd"/>
          </w:p>
          <w:p w:rsidR="00C94A59" w:rsidRPr="0044302F" w:rsidRDefault="00C94A59" w:rsidP="00C94A59">
            <w:pPr>
              <w:pStyle w:val="Textivotopisu"/>
              <w:ind w:right="724"/>
            </w:pPr>
          </w:p>
        </w:tc>
      </w:tr>
      <w:tr w:rsidR="00C57A39" w:rsidTr="00CB20B9">
        <w:tc>
          <w:tcPr>
            <w:tcW w:w="1747" w:type="dxa"/>
          </w:tcPr>
          <w:p w:rsidR="00C57A39" w:rsidRPr="0044302F" w:rsidRDefault="00996983" w:rsidP="00996983">
            <w:pPr>
              <w:pStyle w:val="Nadpis11"/>
              <w:jc w:val="center"/>
              <w:rPr>
                <w:b/>
              </w:rPr>
            </w:pPr>
            <w:r w:rsidRPr="0044302F">
              <w:rPr>
                <w:b/>
              </w:rPr>
              <w:t>zájmy</w:t>
            </w:r>
          </w:p>
        </w:tc>
        <w:tc>
          <w:tcPr>
            <w:tcW w:w="593" w:type="dxa"/>
          </w:tcPr>
          <w:p w:rsidR="00C57A39" w:rsidRDefault="00C57A39"/>
        </w:tc>
        <w:tc>
          <w:tcPr>
            <w:tcW w:w="7407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2146690281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2112320045"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-1883713024"/>
                    </w:sdtPr>
                    <w:sdtEndPr>
                      <w:rPr>
                        <w:b w:val="0"/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</w:rPr>
                          <w:id w:val="-1368215953"/>
                        </w:sdtPr>
                        <w:sdtEndPr>
                          <w:rPr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p w:rsidR="00913312" w:rsidRDefault="0003517C" w:rsidP="003512A1">
                            <w:pPr>
                              <w:pStyle w:val="Textivotopisu"/>
                              <w:rPr>
                                <w:shd w:val="clear" w:color="auto" w:fill="FFFFFF"/>
                              </w:rPr>
                            </w:pPr>
                            <w:r w:rsidRPr="000A2576">
                              <w:rPr>
                                <w:shd w:val="clear" w:color="auto" w:fill="FFFFFF"/>
                              </w:rPr>
                              <w:t>C</w:t>
                            </w:r>
                            <w:r w:rsidR="00996983" w:rsidRPr="000A2576">
                              <w:rPr>
                                <w:shd w:val="clear" w:color="auto" w:fill="FFFFFF"/>
                              </w:rPr>
                              <w:t>e</w:t>
                            </w:r>
                            <w:r w:rsidRPr="000A2576">
                              <w:rPr>
                                <w:shd w:val="clear" w:color="auto" w:fill="FFFFFF"/>
                              </w:rPr>
                              <w:t>stování</w:t>
                            </w:r>
                            <w:r w:rsidR="003B6E0A" w:rsidRPr="000A2576">
                              <w:rPr>
                                <w:shd w:val="clear" w:color="auto" w:fill="FFFFFF"/>
                              </w:rPr>
                              <w:t xml:space="preserve"> především do anglicky mluvících zemí</w:t>
                            </w:r>
                            <w:r w:rsidRPr="000A2576">
                              <w:rPr>
                                <w:shd w:val="clear" w:color="auto" w:fill="FFFFFF"/>
                              </w:rPr>
                              <w:t xml:space="preserve">, literatura, </w:t>
                            </w:r>
                          </w:p>
                          <w:p w:rsidR="00913312" w:rsidRDefault="0003517C" w:rsidP="003512A1">
                            <w:pPr>
                              <w:pStyle w:val="Textivotopisu"/>
                              <w:rPr>
                                <w:shd w:val="clear" w:color="auto" w:fill="FFFFFF"/>
                              </w:rPr>
                            </w:pPr>
                            <w:r w:rsidRPr="000A2576">
                              <w:rPr>
                                <w:shd w:val="clear" w:color="auto" w:fill="FFFFFF"/>
                              </w:rPr>
                              <w:t>zdravý životní styl,</w:t>
                            </w:r>
                            <w:r w:rsidR="003B6E0A" w:rsidRPr="000A2576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r w:rsidR="00996983" w:rsidRPr="000A2576">
                              <w:rPr>
                                <w:shd w:val="clear" w:color="auto" w:fill="FFFFFF"/>
                              </w:rPr>
                              <w:t>alternativní medicína</w:t>
                            </w:r>
                            <w:r w:rsidR="009F1CE8" w:rsidRPr="000A2576">
                              <w:rPr>
                                <w:shd w:val="clear" w:color="auto" w:fill="FFFFFF"/>
                              </w:rPr>
                              <w:t>, nutriční poradenství</w:t>
                            </w:r>
                            <w:r w:rsidR="003B6E0A" w:rsidRPr="000A2576">
                              <w:rPr>
                                <w:shd w:val="clear" w:color="auto" w:fill="FFFFFF"/>
                              </w:rPr>
                              <w:t xml:space="preserve">, </w:t>
                            </w:r>
                          </w:p>
                          <w:p w:rsidR="00996983" w:rsidRPr="0044302F" w:rsidRDefault="003B6E0A" w:rsidP="003512A1">
                            <w:pPr>
                              <w:pStyle w:val="Textivotopisu"/>
                              <w:rPr>
                                <w:rFonts w:ascii="Arial Narrow" w:hAnsi="Arial Narrow"/>
                                <w:shd w:val="clear" w:color="auto" w:fill="FFFFFF"/>
                              </w:rPr>
                            </w:pPr>
                            <w:r w:rsidRPr="000A2576">
                              <w:rPr>
                                <w:shd w:val="clear" w:color="auto" w:fill="FFFFFF"/>
                              </w:rPr>
                              <w:t>sport: plavání,</w:t>
                            </w:r>
                            <w:r w:rsidR="00E566C7" w:rsidRPr="000A2576">
                              <w:rPr>
                                <w:shd w:val="clear" w:color="auto" w:fill="FFFFFF"/>
                              </w:rPr>
                              <w:t xml:space="preserve"> cyklistika, </w:t>
                            </w:r>
                            <w:r w:rsidRPr="000A2576">
                              <w:rPr>
                                <w:shd w:val="clear" w:color="auto" w:fill="FFFFFF"/>
                              </w:rPr>
                              <w:t>badminton, tenis</w:t>
                            </w:r>
                          </w:p>
                          <w:p w:rsidR="00C57A39" w:rsidRPr="0044302F" w:rsidRDefault="00CB0F47"/>
                        </w:sdtContent>
                      </w:sdt>
                    </w:sdtContent>
                  </w:sdt>
                </w:sdtContent>
              </w:sdt>
            </w:sdtContent>
          </w:sdt>
        </w:tc>
      </w:tr>
    </w:tbl>
    <w:p w:rsidR="00C57A39" w:rsidRDefault="00C57A39" w:rsidP="00495F53"/>
    <w:sectPr w:rsidR="00C57A39" w:rsidSect="00931621">
      <w:footerReference w:type="default" r:id="rId11"/>
      <w:pgSz w:w="11907" w:h="16839" w:code="9"/>
      <w:pgMar w:top="1080" w:right="1080" w:bottom="1080" w:left="108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F47" w:rsidRDefault="00CB0F47">
      <w:pPr>
        <w:spacing w:before="0" w:after="0" w:line="240" w:lineRule="auto"/>
      </w:pPr>
      <w:r>
        <w:separator/>
      </w:r>
    </w:p>
  </w:endnote>
  <w:endnote w:type="continuationSeparator" w:id="0">
    <w:p w:rsidR="00CB0F47" w:rsidRDefault="00CB0F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A39" w:rsidRDefault="0067523F">
    <w:pPr>
      <w:pStyle w:val="Zpat1"/>
    </w:pPr>
    <w:r>
      <w:t xml:space="preserve">Stránka </w:t>
    </w:r>
    <w:r>
      <w:fldChar w:fldCharType="begin"/>
    </w:r>
    <w:r>
      <w:instrText xml:space="preserve"> PAGE </w:instrText>
    </w:r>
    <w:r>
      <w:fldChar w:fldCharType="separate"/>
    </w:r>
    <w:r w:rsidR="001D7262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F47" w:rsidRDefault="00CB0F47">
      <w:pPr>
        <w:spacing w:before="0" w:after="0" w:line="240" w:lineRule="auto"/>
      </w:pPr>
      <w:r>
        <w:separator/>
      </w:r>
    </w:p>
  </w:footnote>
  <w:footnote w:type="continuationSeparator" w:id="0">
    <w:p w:rsidR="00CB0F47" w:rsidRDefault="00CB0F4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B9"/>
    <w:rsid w:val="0003517C"/>
    <w:rsid w:val="00036C5C"/>
    <w:rsid w:val="000A2576"/>
    <w:rsid w:val="000A7309"/>
    <w:rsid w:val="000B34A3"/>
    <w:rsid w:val="000E3C0E"/>
    <w:rsid w:val="00103F39"/>
    <w:rsid w:val="00143A8E"/>
    <w:rsid w:val="001A32B3"/>
    <w:rsid w:val="001D7262"/>
    <w:rsid w:val="002C7847"/>
    <w:rsid w:val="0033651D"/>
    <w:rsid w:val="0034709E"/>
    <w:rsid w:val="003512A1"/>
    <w:rsid w:val="00362FD0"/>
    <w:rsid w:val="00371D03"/>
    <w:rsid w:val="003B6E0A"/>
    <w:rsid w:val="003D50C5"/>
    <w:rsid w:val="0044302F"/>
    <w:rsid w:val="0046451A"/>
    <w:rsid w:val="00495F53"/>
    <w:rsid w:val="004A417A"/>
    <w:rsid w:val="004C1DD6"/>
    <w:rsid w:val="004D2284"/>
    <w:rsid w:val="0056567B"/>
    <w:rsid w:val="00571EEB"/>
    <w:rsid w:val="00576AFC"/>
    <w:rsid w:val="00613028"/>
    <w:rsid w:val="00627D81"/>
    <w:rsid w:val="00642578"/>
    <w:rsid w:val="0067523F"/>
    <w:rsid w:val="007118D6"/>
    <w:rsid w:val="00730A4F"/>
    <w:rsid w:val="007526C5"/>
    <w:rsid w:val="007C461C"/>
    <w:rsid w:val="00812454"/>
    <w:rsid w:val="00843FB7"/>
    <w:rsid w:val="00851611"/>
    <w:rsid w:val="008651A8"/>
    <w:rsid w:val="008C792D"/>
    <w:rsid w:val="008E75DC"/>
    <w:rsid w:val="00913312"/>
    <w:rsid w:val="00931621"/>
    <w:rsid w:val="009819F4"/>
    <w:rsid w:val="00996983"/>
    <w:rsid w:val="009B7E8D"/>
    <w:rsid w:val="009F1CE8"/>
    <w:rsid w:val="00A27A02"/>
    <w:rsid w:val="00A40CBA"/>
    <w:rsid w:val="00A8082C"/>
    <w:rsid w:val="00B03DFF"/>
    <w:rsid w:val="00B52924"/>
    <w:rsid w:val="00BA31CD"/>
    <w:rsid w:val="00C1618D"/>
    <w:rsid w:val="00C33BE7"/>
    <w:rsid w:val="00C57A39"/>
    <w:rsid w:val="00C94A59"/>
    <w:rsid w:val="00CB0F47"/>
    <w:rsid w:val="00CB20B9"/>
    <w:rsid w:val="00D05D77"/>
    <w:rsid w:val="00DD33E4"/>
    <w:rsid w:val="00E25E10"/>
    <w:rsid w:val="00E566C7"/>
    <w:rsid w:val="00E56FCC"/>
    <w:rsid w:val="00F55D3D"/>
    <w:rsid w:val="00F91C04"/>
    <w:rsid w:val="00FC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kern w:val="20"/>
    </w:rPr>
  </w:style>
  <w:style w:type="paragraph" w:styleId="Nadpis1">
    <w:name w:val="heading 1"/>
    <w:basedOn w:val="Normln"/>
    <w:next w:val="Normln"/>
    <w:link w:val="Nadpis1Char"/>
    <w:uiPriority w:val="1"/>
    <w:qFormat/>
    <w:rsid w:val="00351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Normln"/>
    <w:next w:val="Normln"/>
    <w:link w:val="Znaknadpisu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Nadpis31">
    <w:name w:val="Nadpis 31"/>
    <w:basedOn w:val="Normln"/>
    <w:next w:val="Normln"/>
    <w:link w:val="Znaknadpisu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dpis41">
    <w:name w:val="Nadpis 41"/>
    <w:basedOn w:val="Normln"/>
    <w:next w:val="Normln"/>
    <w:link w:val="Znaknadpisu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dpis51">
    <w:name w:val="Nadpis 51"/>
    <w:basedOn w:val="Normln"/>
    <w:next w:val="Normln"/>
    <w:link w:val="Znaknadpisu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dpis61">
    <w:name w:val="Nadpis 61"/>
    <w:basedOn w:val="Normln"/>
    <w:next w:val="Normln"/>
    <w:link w:val="Znaknadpisu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dpis71">
    <w:name w:val="Nadpis 71"/>
    <w:basedOn w:val="Normln"/>
    <w:next w:val="Normln"/>
    <w:link w:val="Znaknadpisu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dpis81">
    <w:name w:val="Nadpis 81"/>
    <w:basedOn w:val="Normln"/>
    <w:next w:val="Normln"/>
    <w:link w:val="Znaknadpisu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dpis91">
    <w:name w:val="Nadpis 91"/>
    <w:basedOn w:val="Normln"/>
    <w:next w:val="Normln"/>
    <w:link w:val="Znaknadpisu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Zhlav1">
    <w:name w:val="Záhlaví1"/>
    <w:basedOn w:val="Normln"/>
    <w:link w:val="Znakzhlav"/>
    <w:uiPriority w:val="9"/>
    <w:unhideWhenUsed/>
    <w:pPr>
      <w:spacing w:after="0" w:line="240" w:lineRule="auto"/>
    </w:pPr>
  </w:style>
  <w:style w:type="character" w:customStyle="1" w:styleId="Znakzhlav">
    <w:name w:val="Znak záhlaví"/>
    <w:basedOn w:val="Standardnpsmoodstavce"/>
    <w:link w:val="Zhlav1"/>
    <w:uiPriority w:val="9"/>
    <w:rPr>
      <w:kern w:val="20"/>
    </w:rPr>
  </w:style>
  <w:style w:type="paragraph" w:customStyle="1" w:styleId="Zpat1">
    <w:name w:val="Zápatí1"/>
    <w:basedOn w:val="Normln"/>
    <w:link w:val="Znakzpat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Znakzpat">
    <w:name w:val="Znak zápatí"/>
    <w:basedOn w:val="Standardnpsmoodstavce"/>
    <w:link w:val="Zpat1"/>
    <w:uiPriority w:val="2"/>
    <w:rPr>
      <w:kern w:val="20"/>
    </w:rPr>
  </w:style>
  <w:style w:type="paragraph" w:customStyle="1" w:styleId="Textivotopisu">
    <w:name w:val="Text životopisu"/>
    <w:basedOn w:val="Normln"/>
    <w:qFormat/>
    <w:pPr>
      <w:spacing w:after="40"/>
      <w:ind w:right="1440"/>
    </w:pPr>
  </w:style>
  <w:style w:type="character" w:customStyle="1" w:styleId="Zstupntext1">
    <w:name w:val="Zástupný text1"/>
    <w:basedOn w:val="Standardnpsmoodstavce"/>
    <w:uiPriority w:val="99"/>
    <w:semiHidden/>
    <w:rPr>
      <w:color w:val="808080"/>
    </w:rPr>
  </w:style>
  <w:style w:type="table" w:customStyle="1" w:styleId="Mkatabulky1">
    <w:name w:val="Mřížka tabulky1"/>
    <w:basedOn w:val="Normlntabulka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naknadpisu1">
    <w:name w:val="Znak nadpisu 1"/>
    <w:basedOn w:val="Standardnpsmoodstavce"/>
    <w:link w:val="Nadpis1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Znaknadpisu2">
    <w:name w:val="Znak nadpisu 2"/>
    <w:basedOn w:val="Standardnpsmoodstavce"/>
    <w:link w:val="Nadpis21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Znaknadpisu3">
    <w:name w:val="Znak nadpisu 3"/>
    <w:basedOn w:val="Standardnpsmoodstavce"/>
    <w:link w:val="Nadpis31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Znaknadpisu4">
    <w:name w:val="Znak nadpisu 4"/>
    <w:basedOn w:val="Standardnpsmoodstavce"/>
    <w:link w:val="Nadpis41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Znaknadpisu5">
    <w:name w:val="Znak nadpisu 5"/>
    <w:basedOn w:val="Standardnpsmoodstavce"/>
    <w:link w:val="Nadpis51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Znaknadpisu6">
    <w:name w:val="Znak nadpisu 6"/>
    <w:basedOn w:val="Standardnpsmoodstavce"/>
    <w:link w:val="Nadpis61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Znaknadpisu7">
    <w:name w:val="Znak nadpisu 7"/>
    <w:basedOn w:val="Standardnpsmoodstavce"/>
    <w:link w:val="Nadpis71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Znaknadpisu8">
    <w:name w:val="Znak nadpisu 8"/>
    <w:basedOn w:val="Standardnpsmoodstavce"/>
    <w:link w:val="Nadpis81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Znaknadpisu9">
    <w:name w:val="Znak nadpisu 9"/>
    <w:basedOn w:val="Standardnpsmoodstavce"/>
    <w:link w:val="Nadpis91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ulkaproivotopis">
    <w:name w:val="Tabulka pro životopis"/>
    <w:basedOn w:val="Normlntabulka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ulkaprodopis">
    <w:name w:val="Tabulka pro dopis"/>
    <w:basedOn w:val="Normlntabulka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customStyle="1" w:styleId="Datum1">
    <w:name w:val="Datum1"/>
    <w:basedOn w:val="Normln"/>
    <w:next w:val="Normln"/>
    <w:link w:val="Znakdata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Znakdata">
    <w:name w:val="Znak data"/>
    <w:basedOn w:val="Standardnpsmoodstavce"/>
    <w:link w:val="Datum1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Pjemce">
    <w:name w:val="Příjemce"/>
    <w:basedOn w:val="Normln"/>
    <w:uiPriority w:val="8"/>
    <w:unhideWhenUsed/>
    <w:qFormat/>
    <w:pPr>
      <w:spacing w:after="40"/>
    </w:pPr>
    <w:rPr>
      <w:b/>
      <w:bCs/>
    </w:rPr>
  </w:style>
  <w:style w:type="paragraph" w:customStyle="1" w:styleId="Osloven1">
    <w:name w:val="Oslovení1"/>
    <w:basedOn w:val="Normln"/>
    <w:next w:val="Normln"/>
    <w:link w:val="Znakosloven"/>
    <w:uiPriority w:val="8"/>
    <w:unhideWhenUsed/>
    <w:qFormat/>
    <w:pPr>
      <w:spacing w:before="720"/>
    </w:pPr>
  </w:style>
  <w:style w:type="character" w:customStyle="1" w:styleId="Znakosloven">
    <w:name w:val="Znak oslovení"/>
    <w:basedOn w:val="Standardnpsmoodstavce"/>
    <w:link w:val="Osloven1"/>
    <w:uiPriority w:val="8"/>
    <w:rPr>
      <w:kern w:val="20"/>
    </w:rPr>
  </w:style>
  <w:style w:type="paragraph" w:customStyle="1" w:styleId="Zavrn">
    <w:name w:val="Zavírání"/>
    <w:basedOn w:val="Normln"/>
    <w:link w:val="Znakzavrn"/>
    <w:uiPriority w:val="8"/>
    <w:unhideWhenUsed/>
    <w:qFormat/>
    <w:pPr>
      <w:spacing w:before="480" w:after="960" w:line="240" w:lineRule="auto"/>
    </w:pPr>
  </w:style>
  <w:style w:type="character" w:customStyle="1" w:styleId="Znakzavrn">
    <w:name w:val="Znak zavírání"/>
    <w:basedOn w:val="Standardnpsmoodstavce"/>
    <w:link w:val="Zavrn"/>
    <w:uiPriority w:val="8"/>
    <w:rPr>
      <w:kern w:val="20"/>
    </w:rPr>
  </w:style>
  <w:style w:type="paragraph" w:customStyle="1" w:styleId="Podpis1">
    <w:name w:val="Podpis1"/>
    <w:basedOn w:val="Normln"/>
    <w:link w:val="Znakpodpisu"/>
    <w:uiPriority w:val="8"/>
    <w:unhideWhenUsed/>
    <w:qFormat/>
    <w:pPr>
      <w:spacing w:after="480"/>
    </w:pPr>
    <w:rPr>
      <w:b/>
      <w:bCs/>
    </w:rPr>
  </w:style>
  <w:style w:type="character" w:customStyle="1" w:styleId="Znakpodpisu">
    <w:name w:val="Znak podpisu"/>
    <w:basedOn w:val="Standardnpsmoodstavce"/>
    <w:link w:val="Podpis1"/>
    <w:uiPriority w:val="8"/>
    <w:rPr>
      <w:b/>
      <w:bCs/>
      <w:kern w:val="20"/>
    </w:rPr>
  </w:style>
  <w:style w:type="character" w:customStyle="1" w:styleId="Zdraznn1">
    <w:name w:val="Zdůraznění1"/>
    <w:basedOn w:val="Standardnpsmoodstavce"/>
    <w:uiPriority w:val="2"/>
    <w:unhideWhenUsed/>
    <w:qFormat/>
    <w:rPr>
      <w:color w:val="7E97AD" w:themeColor="accent1"/>
    </w:rPr>
  </w:style>
  <w:style w:type="paragraph" w:customStyle="1" w:styleId="Kontaktninformace">
    <w:name w:val="Kontaktní informace"/>
    <w:basedOn w:val="Normln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Jmno">
    <w:name w:val="Jméno"/>
    <w:basedOn w:val="Normln"/>
    <w:next w:val="Normln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Zstupntext">
    <w:name w:val="Placeholder Text"/>
    <w:basedOn w:val="Standardnpsmoodstavce"/>
    <w:uiPriority w:val="99"/>
    <w:semiHidden/>
    <w:rsid w:val="00F55D3D"/>
    <w:rPr>
      <w:color w:val="808080"/>
    </w:rPr>
  </w:style>
  <w:style w:type="paragraph" w:styleId="Zhlav">
    <w:name w:val="header"/>
    <w:basedOn w:val="Normln"/>
    <w:link w:val="ZhlavChar"/>
    <w:uiPriority w:val="2"/>
    <w:unhideWhenUsed/>
    <w:rsid w:val="00495F5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2"/>
    <w:rsid w:val="00495F53"/>
    <w:rPr>
      <w:kern w:val="20"/>
    </w:rPr>
  </w:style>
  <w:style w:type="paragraph" w:styleId="Zpat">
    <w:name w:val="footer"/>
    <w:basedOn w:val="Normln"/>
    <w:link w:val="ZpatChar"/>
    <w:uiPriority w:val="2"/>
    <w:unhideWhenUsed/>
    <w:rsid w:val="00495F5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2"/>
    <w:rsid w:val="00495F53"/>
    <w:rPr>
      <w:kern w:val="20"/>
    </w:rPr>
  </w:style>
  <w:style w:type="character" w:customStyle="1" w:styleId="apple-converted-space">
    <w:name w:val="apple-converted-space"/>
    <w:rsid w:val="00CB20B9"/>
  </w:style>
  <w:style w:type="paragraph" w:styleId="Bezmezer">
    <w:name w:val="No Spacing"/>
    <w:uiPriority w:val="1"/>
    <w:qFormat/>
    <w:rsid w:val="00CB20B9"/>
    <w:pPr>
      <w:spacing w:before="0" w:after="0" w:line="240" w:lineRule="auto"/>
    </w:pPr>
    <w:rPr>
      <w:rFonts w:eastAsiaTheme="minorEastAsia"/>
      <w:color w:val="auto"/>
      <w:sz w:val="21"/>
      <w:szCs w:val="21"/>
    </w:rPr>
  </w:style>
  <w:style w:type="paragraph" w:customStyle="1" w:styleId="Aaoeeu">
    <w:name w:val="Aaoeeu"/>
    <w:rsid w:val="00CB20B9"/>
    <w:pPr>
      <w:widowControl w:val="0"/>
      <w:suppressAutoHyphens/>
      <w:spacing w:before="0" w:after="120" w:line="264" w:lineRule="auto"/>
    </w:pPr>
    <w:rPr>
      <w:rFonts w:eastAsia="Arial"/>
      <w:color w:val="auto"/>
      <w:sz w:val="21"/>
      <w:szCs w:val="21"/>
      <w:lang w:val="en-US" w:eastAsia="ar-SA"/>
    </w:rPr>
  </w:style>
  <w:style w:type="paragraph" w:customStyle="1" w:styleId="OiaeaeiYiio2">
    <w:name w:val="O?ia eaeiYiio 2"/>
    <w:basedOn w:val="Normln"/>
    <w:rsid w:val="00CB20B9"/>
    <w:pPr>
      <w:widowControl w:val="0"/>
      <w:suppressAutoHyphens/>
      <w:spacing w:before="0" w:after="120" w:line="264" w:lineRule="auto"/>
      <w:jc w:val="right"/>
    </w:pPr>
    <w:rPr>
      <w:rFonts w:eastAsia="Arial"/>
      <w:i/>
      <w:color w:val="auto"/>
      <w:kern w:val="0"/>
      <w:sz w:val="16"/>
      <w:szCs w:val="21"/>
      <w:lang w:val="en-US" w:eastAsia="ar-SA"/>
    </w:rPr>
  </w:style>
  <w:style w:type="paragraph" w:styleId="Normlnweb">
    <w:name w:val="Normal (Web)"/>
    <w:basedOn w:val="Normln"/>
    <w:uiPriority w:val="99"/>
    <w:unhideWhenUsed/>
    <w:rsid w:val="00CB20B9"/>
    <w:pPr>
      <w:spacing w:before="100" w:beforeAutospacing="1" w:after="100" w:afterAutospacing="1" w:line="264" w:lineRule="auto"/>
    </w:pPr>
    <w:rPr>
      <w:rFonts w:eastAsiaTheme="minorEastAsia"/>
      <w:color w:val="auto"/>
      <w:kern w:val="0"/>
      <w:sz w:val="21"/>
      <w:szCs w:val="21"/>
    </w:rPr>
  </w:style>
  <w:style w:type="paragraph" w:customStyle="1" w:styleId="CVHeading1">
    <w:name w:val="CV Heading 1"/>
    <w:basedOn w:val="Normln"/>
    <w:next w:val="Normln"/>
    <w:rsid w:val="00C94A59"/>
    <w:pPr>
      <w:suppressAutoHyphens/>
      <w:spacing w:before="74" w:after="0" w:line="264" w:lineRule="auto"/>
      <w:ind w:left="113" w:right="113"/>
      <w:jc w:val="right"/>
    </w:pPr>
    <w:rPr>
      <w:rFonts w:ascii="Arial Narrow" w:eastAsiaTheme="minorEastAsia" w:hAnsi="Arial Narrow"/>
      <w:b/>
      <w:color w:val="auto"/>
      <w:kern w:val="0"/>
      <w:sz w:val="21"/>
      <w:lang w:val="en-GB"/>
    </w:rPr>
  </w:style>
  <w:style w:type="paragraph" w:customStyle="1" w:styleId="Styl1">
    <w:name w:val="Styl1"/>
    <w:basedOn w:val="Nadpis11"/>
    <w:link w:val="Styl1Char"/>
    <w:qFormat/>
    <w:rsid w:val="00996983"/>
    <w:pPr>
      <w:jc w:val="center"/>
    </w:pPr>
    <w:rPr>
      <w:b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6567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tyl1Char">
    <w:name w:val="Styl1 Char"/>
    <w:basedOn w:val="Znaknadpisu1"/>
    <w:link w:val="Styl1"/>
    <w:rsid w:val="00996983"/>
    <w:rPr>
      <w:rFonts w:asciiTheme="majorHAnsi" w:eastAsiaTheme="majorEastAsia" w:hAnsiTheme="majorHAnsi" w:cstheme="majorBidi"/>
      <w:b/>
      <w:caps/>
      <w:color w:val="7E97AD" w:themeColor="accent1"/>
      <w:kern w:val="20"/>
      <w:sz w:val="24"/>
      <w:szCs w:val="24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567B"/>
    <w:rPr>
      <w:rFonts w:ascii="Segoe UI" w:hAnsi="Segoe UI" w:cs="Segoe UI"/>
      <w:kern w:val="20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1"/>
    <w:rsid w:val="003512A1"/>
    <w:rPr>
      <w:rFonts w:asciiTheme="majorHAnsi" w:eastAsiaTheme="majorEastAsia" w:hAnsiTheme="majorHAnsi" w:cstheme="majorBidi"/>
      <w:b/>
      <w:bCs/>
      <w:color w:val="577188" w:themeColor="accent1" w:themeShade="BF"/>
      <w:kern w:val="2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kern w:val="20"/>
    </w:rPr>
  </w:style>
  <w:style w:type="paragraph" w:styleId="Nadpis1">
    <w:name w:val="heading 1"/>
    <w:basedOn w:val="Normln"/>
    <w:next w:val="Normln"/>
    <w:link w:val="Nadpis1Char"/>
    <w:uiPriority w:val="1"/>
    <w:qFormat/>
    <w:rsid w:val="00351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Normln"/>
    <w:next w:val="Normln"/>
    <w:link w:val="Znaknadpisu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Nadpis31">
    <w:name w:val="Nadpis 31"/>
    <w:basedOn w:val="Normln"/>
    <w:next w:val="Normln"/>
    <w:link w:val="Znaknadpisu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dpis41">
    <w:name w:val="Nadpis 41"/>
    <w:basedOn w:val="Normln"/>
    <w:next w:val="Normln"/>
    <w:link w:val="Znaknadpisu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dpis51">
    <w:name w:val="Nadpis 51"/>
    <w:basedOn w:val="Normln"/>
    <w:next w:val="Normln"/>
    <w:link w:val="Znaknadpisu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dpis61">
    <w:name w:val="Nadpis 61"/>
    <w:basedOn w:val="Normln"/>
    <w:next w:val="Normln"/>
    <w:link w:val="Znaknadpisu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dpis71">
    <w:name w:val="Nadpis 71"/>
    <w:basedOn w:val="Normln"/>
    <w:next w:val="Normln"/>
    <w:link w:val="Znaknadpisu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dpis81">
    <w:name w:val="Nadpis 81"/>
    <w:basedOn w:val="Normln"/>
    <w:next w:val="Normln"/>
    <w:link w:val="Znaknadpisu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dpis91">
    <w:name w:val="Nadpis 91"/>
    <w:basedOn w:val="Normln"/>
    <w:next w:val="Normln"/>
    <w:link w:val="Znaknadpisu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Zhlav1">
    <w:name w:val="Záhlaví1"/>
    <w:basedOn w:val="Normln"/>
    <w:link w:val="Znakzhlav"/>
    <w:uiPriority w:val="9"/>
    <w:unhideWhenUsed/>
    <w:pPr>
      <w:spacing w:after="0" w:line="240" w:lineRule="auto"/>
    </w:pPr>
  </w:style>
  <w:style w:type="character" w:customStyle="1" w:styleId="Znakzhlav">
    <w:name w:val="Znak záhlaví"/>
    <w:basedOn w:val="Standardnpsmoodstavce"/>
    <w:link w:val="Zhlav1"/>
    <w:uiPriority w:val="9"/>
    <w:rPr>
      <w:kern w:val="20"/>
    </w:rPr>
  </w:style>
  <w:style w:type="paragraph" w:customStyle="1" w:styleId="Zpat1">
    <w:name w:val="Zápatí1"/>
    <w:basedOn w:val="Normln"/>
    <w:link w:val="Znakzpat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Znakzpat">
    <w:name w:val="Znak zápatí"/>
    <w:basedOn w:val="Standardnpsmoodstavce"/>
    <w:link w:val="Zpat1"/>
    <w:uiPriority w:val="2"/>
    <w:rPr>
      <w:kern w:val="20"/>
    </w:rPr>
  </w:style>
  <w:style w:type="paragraph" w:customStyle="1" w:styleId="Textivotopisu">
    <w:name w:val="Text životopisu"/>
    <w:basedOn w:val="Normln"/>
    <w:qFormat/>
    <w:pPr>
      <w:spacing w:after="40"/>
      <w:ind w:right="1440"/>
    </w:pPr>
  </w:style>
  <w:style w:type="character" w:customStyle="1" w:styleId="Zstupntext1">
    <w:name w:val="Zástupný text1"/>
    <w:basedOn w:val="Standardnpsmoodstavce"/>
    <w:uiPriority w:val="99"/>
    <w:semiHidden/>
    <w:rPr>
      <w:color w:val="808080"/>
    </w:rPr>
  </w:style>
  <w:style w:type="table" w:customStyle="1" w:styleId="Mkatabulky1">
    <w:name w:val="Mřížka tabulky1"/>
    <w:basedOn w:val="Normlntabulka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naknadpisu1">
    <w:name w:val="Znak nadpisu 1"/>
    <w:basedOn w:val="Standardnpsmoodstavce"/>
    <w:link w:val="Nadpis1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Znaknadpisu2">
    <w:name w:val="Znak nadpisu 2"/>
    <w:basedOn w:val="Standardnpsmoodstavce"/>
    <w:link w:val="Nadpis21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Znaknadpisu3">
    <w:name w:val="Znak nadpisu 3"/>
    <w:basedOn w:val="Standardnpsmoodstavce"/>
    <w:link w:val="Nadpis31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Znaknadpisu4">
    <w:name w:val="Znak nadpisu 4"/>
    <w:basedOn w:val="Standardnpsmoodstavce"/>
    <w:link w:val="Nadpis41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Znaknadpisu5">
    <w:name w:val="Znak nadpisu 5"/>
    <w:basedOn w:val="Standardnpsmoodstavce"/>
    <w:link w:val="Nadpis51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Znaknadpisu6">
    <w:name w:val="Znak nadpisu 6"/>
    <w:basedOn w:val="Standardnpsmoodstavce"/>
    <w:link w:val="Nadpis61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Znaknadpisu7">
    <w:name w:val="Znak nadpisu 7"/>
    <w:basedOn w:val="Standardnpsmoodstavce"/>
    <w:link w:val="Nadpis71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Znaknadpisu8">
    <w:name w:val="Znak nadpisu 8"/>
    <w:basedOn w:val="Standardnpsmoodstavce"/>
    <w:link w:val="Nadpis81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Znaknadpisu9">
    <w:name w:val="Znak nadpisu 9"/>
    <w:basedOn w:val="Standardnpsmoodstavce"/>
    <w:link w:val="Nadpis91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ulkaproivotopis">
    <w:name w:val="Tabulka pro životopis"/>
    <w:basedOn w:val="Normlntabulka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ulkaprodopis">
    <w:name w:val="Tabulka pro dopis"/>
    <w:basedOn w:val="Normlntabulka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customStyle="1" w:styleId="Datum1">
    <w:name w:val="Datum1"/>
    <w:basedOn w:val="Normln"/>
    <w:next w:val="Normln"/>
    <w:link w:val="Znakdata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Znakdata">
    <w:name w:val="Znak data"/>
    <w:basedOn w:val="Standardnpsmoodstavce"/>
    <w:link w:val="Datum1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Pjemce">
    <w:name w:val="Příjemce"/>
    <w:basedOn w:val="Normln"/>
    <w:uiPriority w:val="8"/>
    <w:unhideWhenUsed/>
    <w:qFormat/>
    <w:pPr>
      <w:spacing w:after="40"/>
    </w:pPr>
    <w:rPr>
      <w:b/>
      <w:bCs/>
    </w:rPr>
  </w:style>
  <w:style w:type="paragraph" w:customStyle="1" w:styleId="Osloven1">
    <w:name w:val="Oslovení1"/>
    <w:basedOn w:val="Normln"/>
    <w:next w:val="Normln"/>
    <w:link w:val="Znakosloven"/>
    <w:uiPriority w:val="8"/>
    <w:unhideWhenUsed/>
    <w:qFormat/>
    <w:pPr>
      <w:spacing w:before="720"/>
    </w:pPr>
  </w:style>
  <w:style w:type="character" w:customStyle="1" w:styleId="Znakosloven">
    <w:name w:val="Znak oslovení"/>
    <w:basedOn w:val="Standardnpsmoodstavce"/>
    <w:link w:val="Osloven1"/>
    <w:uiPriority w:val="8"/>
    <w:rPr>
      <w:kern w:val="20"/>
    </w:rPr>
  </w:style>
  <w:style w:type="paragraph" w:customStyle="1" w:styleId="Zavrn">
    <w:name w:val="Zavírání"/>
    <w:basedOn w:val="Normln"/>
    <w:link w:val="Znakzavrn"/>
    <w:uiPriority w:val="8"/>
    <w:unhideWhenUsed/>
    <w:qFormat/>
    <w:pPr>
      <w:spacing w:before="480" w:after="960" w:line="240" w:lineRule="auto"/>
    </w:pPr>
  </w:style>
  <w:style w:type="character" w:customStyle="1" w:styleId="Znakzavrn">
    <w:name w:val="Znak zavírání"/>
    <w:basedOn w:val="Standardnpsmoodstavce"/>
    <w:link w:val="Zavrn"/>
    <w:uiPriority w:val="8"/>
    <w:rPr>
      <w:kern w:val="20"/>
    </w:rPr>
  </w:style>
  <w:style w:type="paragraph" w:customStyle="1" w:styleId="Podpis1">
    <w:name w:val="Podpis1"/>
    <w:basedOn w:val="Normln"/>
    <w:link w:val="Znakpodpisu"/>
    <w:uiPriority w:val="8"/>
    <w:unhideWhenUsed/>
    <w:qFormat/>
    <w:pPr>
      <w:spacing w:after="480"/>
    </w:pPr>
    <w:rPr>
      <w:b/>
      <w:bCs/>
    </w:rPr>
  </w:style>
  <w:style w:type="character" w:customStyle="1" w:styleId="Znakpodpisu">
    <w:name w:val="Znak podpisu"/>
    <w:basedOn w:val="Standardnpsmoodstavce"/>
    <w:link w:val="Podpis1"/>
    <w:uiPriority w:val="8"/>
    <w:rPr>
      <w:b/>
      <w:bCs/>
      <w:kern w:val="20"/>
    </w:rPr>
  </w:style>
  <w:style w:type="character" w:customStyle="1" w:styleId="Zdraznn1">
    <w:name w:val="Zdůraznění1"/>
    <w:basedOn w:val="Standardnpsmoodstavce"/>
    <w:uiPriority w:val="2"/>
    <w:unhideWhenUsed/>
    <w:qFormat/>
    <w:rPr>
      <w:color w:val="7E97AD" w:themeColor="accent1"/>
    </w:rPr>
  </w:style>
  <w:style w:type="paragraph" w:customStyle="1" w:styleId="Kontaktninformace">
    <w:name w:val="Kontaktní informace"/>
    <w:basedOn w:val="Normln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Jmno">
    <w:name w:val="Jméno"/>
    <w:basedOn w:val="Normln"/>
    <w:next w:val="Normln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Zstupntext">
    <w:name w:val="Placeholder Text"/>
    <w:basedOn w:val="Standardnpsmoodstavce"/>
    <w:uiPriority w:val="99"/>
    <w:semiHidden/>
    <w:rsid w:val="00F55D3D"/>
    <w:rPr>
      <w:color w:val="808080"/>
    </w:rPr>
  </w:style>
  <w:style w:type="paragraph" w:styleId="Zhlav">
    <w:name w:val="header"/>
    <w:basedOn w:val="Normln"/>
    <w:link w:val="ZhlavChar"/>
    <w:uiPriority w:val="2"/>
    <w:unhideWhenUsed/>
    <w:rsid w:val="00495F5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2"/>
    <w:rsid w:val="00495F53"/>
    <w:rPr>
      <w:kern w:val="20"/>
    </w:rPr>
  </w:style>
  <w:style w:type="paragraph" w:styleId="Zpat">
    <w:name w:val="footer"/>
    <w:basedOn w:val="Normln"/>
    <w:link w:val="ZpatChar"/>
    <w:uiPriority w:val="2"/>
    <w:unhideWhenUsed/>
    <w:rsid w:val="00495F5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2"/>
    <w:rsid w:val="00495F53"/>
    <w:rPr>
      <w:kern w:val="20"/>
    </w:rPr>
  </w:style>
  <w:style w:type="character" w:customStyle="1" w:styleId="apple-converted-space">
    <w:name w:val="apple-converted-space"/>
    <w:rsid w:val="00CB20B9"/>
  </w:style>
  <w:style w:type="paragraph" w:styleId="Bezmezer">
    <w:name w:val="No Spacing"/>
    <w:uiPriority w:val="1"/>
    <w:qFormat/>
    <w:rsid w:val="00CB20B9"/>
    <w:pPr>
      <w:spacing w:before="0" w:after="0" w:line="240" w:lineRule="auto"/>
    </w:pPr>
    <w:rPr>
      <w:rFonts w:eastAsiaTheme="minorEastAsia"/>
      <w:color w:val="auto"/>
      <w:sz w:val="21"/>
      <w:szCs w:val="21"/>
    </w:rPr>
  </w:style>
  <w:style w:type="paragraph" w:customStyle="1" w:styleId="Aaoeeu">
    <w:name w:val="Aaoeeu"/>
    <w:rsid w:val="00CB20B9"/>
    <w:pPr>
      <w:widowControl w:val="0"/>
      <w:suppressAutoHyphens/>
      <w:spacing w:before="0" w:after="120" w:line="264" w:lineRule="auto"/>
    </w:pPr>
    <w:rPr>
      <w:rFonts w:eastAsia="Arial"/>
      <w:color w:val="auto"/>
      <w:sz w:val="21"/>
      <w:szCs w:val="21"/>
      <w:lang w:val="en-US" w:eastAsia="ar-SA"/>
    </w:rPr>
  </w:style>
  <w:style w:type="paragraph" w:customStyle="1" w:styleId="OiaeaeiYiio2">
    <w:name w:val="O?ia eaeiYiio 2"/>
    <w:basedOn w:val="Normln"/>
    <w:rsid w:val="00CB20B9"/>
    <w:pPr>
      <w:widowControl w:val="0"/>
      <w:suppressAutoHyphens/>
      <w:spacing w:before="0" w:after="120" w:line="264" w:lineRule="auto"/>
      <w:jc w:val="right"/>
    </w:pPr>
    <w:rPr>
      <w:rFonts w:eastAsia="Arial"/>
      <w:i/>
      <w:color w:val="auto"/>
      <w:kern w:val="0"/>
      <w:sz w:val="16"/>
      <w:szCs w:val="21"/>
      <w:lang w:val="en-US" w:eastAsia="ar-SA"/>
    </w:rPr>
  </w:style>
  <w:style w:type="paragraph" w:styleId="Normlnweb">
    <w:name w:val="Normal (Web)"/>
    <w:basedOn w:val="Normln"/>
    <w:uiPriority w:val="99"/>
    <w:unhideWhenUsed/>
    <w:rsid w:val="00CB20B9"/>
    <w:pPr>
      <w:spacing w:before="100" w:beforeAutospacing="1" w:after="100" w:afterAutospacing="1" w:line="264" w:lineRule="auto"/>
    </w:pPr>
    <w:rPr>
      <w:rFonts w:eastAsiaTheme="minorEastAsia"/>
      <w:color w:val="auto"/>
      <w:kern w:val="0"/>
      <w:sz w:val="21"/>
      <w:szCs w:val="21"/>
    </w:rPr>
  </w:style>
  <w:style w:type="paragraph" w:customStyle="1" w:styleId="CVHeading1">
    <w:name w:val="CV Heading 1"/>
    <w:basedOn w:val="Normln"/>
    <w:next w:val="Normln"/>
    <w:rsid w:val="00C94A59"/>
    <w:pPr>
      <w:suppressAutoHyphens/>
      <w:spacing w:before="74" w:after="0" w:line="264" w:lineRule="auto"/>
      <w:ind w:left="113" w:right="113"/>
      <w:jc w:val="right"/>
    </w:pPr>
    <w:rPr>
      <w:rFonts w:ascii="Arial Narrow" w:eastAsiaTheme="minorEastAsia" w:hAnsi="Arial Narrow"/>
      <w:b/>
      <w:color w:val="auto"/>
      <w:kern w:val="0"/>
      <w:sz w:val="21"/>
      <w:lang w:val="en-GB"/>
    </w:rPr>
  </w:style>
  <w:style w:type="paragraph" w:customStyle="1" w:styleId="Styl1">
    <w:name w:val="Styl1"/>
    <w:basedOn w:val="Nadpis11"/>
    <w:link w:val="Styl1Char"/>
    <w:qFormat/>
    <w:rsid w:val="00996983"/>
    <w:pPr>
      <w:jc w:val="center"/>
    </w:pPr>
    <w:rPr>
      <w:b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6567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tyl1Char">
    <w:name w:val="Styl1 Char"/>
    <w:basedOn w:val="Znaknadpisu1"/>
    <w:link w:val="Styl1"/>
    <w:rsid w:val="00996983"/>
    <w:rPr>
      <w:rFonts w:asciiTheme="majorHAnsi" w:eastAsiaTheme="majorEastAsia" w:hAnsiTheme="majorHAnsi" w:cstheme="majorBidi"/>
      <w:b/>
      <w:caps/>
      <w:color w:val="7E97AD" w:themeColor="accent1"/>
      <w:kern w:val="20"/>
      <w:sz w:val="24"/>
      <w:szCs w:val="24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567B"/>
    <w:rPr>
      <w:rFonts w:ascii="Segoe UI" w:hAnsi="Segoe UI" w:cs="Segoe UI"/>
      <w:kern w:val="20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1"/>
    <w:rsid w:val="003512A1"/>
    <w:rPr>
      <w:rFonts w:asciiTheme="majorHAnsi" w:eastAsiaTheme="majorEastAsia" w:hAnsiTheme="majorHAnsi" w:cstheme="majorBidi"/>
      <w:b/>
      <w:bCs/>
      <w:color w:val="577188" w:themeColor="accent1" w:themeShade="BF"/>
      <w:kern w:val="2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AppData\Roaming\Microsoft\Templates\&#381;ivotopis%20(nad&#269;asov&#253;%20n&#225;vrh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E2EA1F6A534D44A8CFD6E1CB9A7FD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CD27327-8664-4AAF-A785-56E5BFF9F06D}"/>
      </w:docPartPr>
      <w:docPartBody>
        <w:p w:rsidR="0009384C" w:rsidRDefault="00022CA8">
          <w:pPr>
            <w:pStyle w:val="C8E2EA1F6A534D44A8CFD6E1CB9A7FD8"/>
          </w:pPr>
          <w:r>
            <w:t>[Vaše jméno]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EB8"/>
    <w:rsid w:val="00022CA8"/>
    <w:rsid w:val="0009384C"/>
    <w:rsid w:val="000D16B2"/>
    <w:rsid w:val="00137EB8"/>
    <w:rsid w:val="001C227D"/>
    <w:rsid w:val="002041DA"/>
    <w:rsid w:val="002A4A6A"/>
    <w:rsid w:val="003D6541"/>
    <w:rsid w:val="004378EE"/>
    <w:rsid w:val="00832A01"/>
    <w:rsid w:val="00A06A50"/>
    <w:rsid w:val="00A81B57"/>
    <w:rsid w:val="00F1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1616868B7294E89A275EC2D296C3213">
    <w:name w:val="81616868B7294E89A275EC2D296C3213"/>
  </w:style>
  <w:style w:type="paragraph" w:customStyle="1" w:styleId="C261E769B08F439B9FC6BB383D45451B">
    <w:name w:val="C261E769B08F439B9FC6BB383D45451B"/>
  </w:style>
  <w:style w:type="paragraph" w:customStyle="1" w:styleId="4700B48531E14B80BB0A4E570734FE0D">
    <w:name w:val="4700B48531E14B80BB0A4E570734FE0D"/>
  </w:style>
  <w:style w:type="paragraph" w:customStyle="1" w:styleId="646CCD0FEC62448BBCB96F9F7414039E">
    <w:name w:val="646CCD0FEC62448BBCB96F9F7414039E"/>
  </w:style>
  <w:style w:type="character" w:customStyle="1" w:styleId="Zdraznn1">
    <w:name w:val="Zdůraznění1"/>
    <w:basedOn w:val="Standardnpsmoodstavce"/>
    <w:uiPriority w:val="2"/>
    <w:unhideWhenUsed/>
    <w:qFormat/>
    <w:rPr>
      <w:color w:val="4F81BD" w:themeColor="accent1"/>
    </w:rPr>
  </w:style>
  <w:style w:type="paragraph" w:customStyle="1" w:styleId="69B85579EAFF44929C77B8F9AA6E5755">
    <w:name w:val="69B85579EAFF44929C77B8F9AA6E5755"/>
  </w:style>
  <w:style w:type="paragraph" w:customStyle="1" w:styleId="C8E2EA1F6A534D44A8CFD6E1CB9A7FD8">
    <w:name w:val="C8E2EA1F6A534D44A8CFD6E1CB9A7FD8"/>
  </w:style>
  <w:style w:type="paragraph" w:customStyle="1" w:styleId="6ACA3EBBE5F643959D0335BAFAEEC748">
    <w:name w:val="6ACA3EBBE5F643959D0335BAFAEEC748"/>
  </w:style>
  <w:style w:type="paragraph" w:customStyle="1" w:styleId="Textivotopisu">
    <w:name w:val="Text životopisu"/>
    <w:basedOn w:val="Normln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163AFA8443C143888CB31C40C9F10110">
    <w:name w:val="163AFA8443C143888CB31C40C9F10110"/>
  </w:style>
  <w:style w:type="character" w:styleId="Zstupntext">
    <w:name w:val="Placeholder Text"/>
    <w:basedOn w:val="Standardnpsmoodstavce"/>
    <w:uiPriority w:val="99"/>
    <w:semiHidden/>
    <w:rsid w:val="0009384C"/>
    <w:rPr>
      <w:color w:val="808080"/>
    </w:rPr>
  </w:style>
  <w:style w:type="paragraph" w:customStyle="1" w:styleId="32AF86F1E32C4B3A8B4406D5689983A9">
    <w:name w:val="32AF86F1E32C4B3A8B4406D5689983A9"/>
  </w:style>
  <w:style w:type="character" w:customStyle="1" w:styleId="Zstupntext1">
    <w:name w:val="Zástupný text1"/>
    <w:basedOn w:val="Standardnpsmoodstavce"/>
    <w:uiPriority w:val="99"/>
    <w:semiHidden/>
    <w:rsid w:val="00137EB8"/>
    <w:rPr>
      <w:color w:val="808080"/>
    </w:rPr>
  </w:style>
  <w:style w:type="paragraph" w:customStyle="1" w:styleId="D988E618415B45E697B8D485A0C610DE">
    <w:name w:val="D988E618415B45E697B8D485A0C610DE"/>
  </w:style>
  <w:style w:type="paragraph" w:customStyle="1" w:styleId="3A2EF42DBED24F3AB5C90E1B99B3DF7F">
    <w:name w:val="3A2EF42DBED24F3AB5C90E1B99B3DF7F"/>
  </w:style>
  <w:style w:type="paragraph" w:customStyle="1" w:styleId="0FDC8B29FE9643B982F18BFF1B58A1AB">
    <w:name w:val="0FDC8B29FE9643B982F18BFF1B58A1AB"/>
  </w:style>
  <w:style w:type="paragraph" w:customStyle="1" w:styleId="A69469738A7242F6BB67DDF66C7AD0FC">
    <w:name w:val="A69469738A7242F6BB67DDF66C7AD0FC"/>
  </w:style>
  <w:style w:type="paragraph" w:customStyle="1" w:styleId="8BA30A1B7B6743A3B3651ADE774E1B9B">
    <w:name w:val="8BA30A1B7B6743A3B3651ADE774E1B9B"/>
  </w:style>
  <w:style w:type="paragraph" w:customStyle="1" w:styleId="E56503D47F0A4076A7F7F12ABA6ECF49">
    <w:name w:val="E56503D47F0A4076A7F7F12ABA6ECF49"/>
  </w:style>
  <w:style w:type="paragraph" w:customStyle="1" w:styleId="4730B30FF59747EAAA7EB1A5F87F4944">
    <w:name w:val="4730B30FF59747EAAA7EB1A5F87F4944"/>
  </w:style>
  <w:style w:type="paragraph" w:customStyle="1" w:styleId="17434065C88B49459BBA5AE1E9E4E249">
    <w:name w:val="17434065C88B49459BBA5AE1E9E4E249"/>
  </w:style>
  <w:style w:type="paragraph" w:customStyle="1" w:styleId="E3312D98830941FCA40F4546C9D276A0">
    <w:name w:val="E3312D98830941FCA40F4546C9D276A0"/>
  </w:style>
  <w:style w:type="paragraph" w:customStyle="1" w:styleId="D6953E0C8DE44D75AD43D90F94E5D73D">
    <w:name w:val="D6953E0C8DE44D75AD43D90F94E5D73D"/>
  </w:style>
  <w:style w:type="paragraph" w:customStyle="1" w:styleId="70A2599712DF4FE09A1A0B89A2A1F1FB">
    <w:name w:val="70A2599712DF4FE09A1A0B89A2A1F1FB"/>
  </w:style>
  <w:style w:type="paragraph" w:customStyle="1" w:styleId="380858B6699C49B49C4CDB675E99F3A1">
    <w:name w:val="380858B6699C49B49C4CDB675E99F3A1"/>
    <w:rsid w:val="00137EB8"/>
  </w:style>
  <w:style w:type="paragraph" w:customStyle="1" w:styleId="236799105951446D851EE21B40925C47">
    <w:name w:val="236799105951446D851EE21B40925C47"/>
    <w:rsid w:val="00137EB8"/>
  </w:style>
  <w:style w:type="paragraph" w:customStyle="1" w:styleId="3770E8C46086424FB24D96080AAEB52A">
    <w:name w:val="3770E8C46086424FB24D96080AAEB52A"/>
    <w:rsid w:val="00137EB8"/>
  </w:style>
  <w:style w:type="paragraph" w:customStyle="1" w:styleId="A46802368A2441DCA46F000610D50A15">
    <w:name w:val="A46802368A2441DCA46F000610D50A15"/>
    <w:rsid w:val="00137EB8"/>
  </w:style>
  <w:style w:type="paragraph" w:customStyle="1" w:styleId="43F4151FCF4D416F82DA6E0E9B6F1909">
    <w:name w:val="43F4151FCF4D416F82DA6E0E9B6F1909"/>
    <w:rsid w:val="00137EB8"/>
  </w:style>
  <w:style w:type="paragraph" w:customStyle="1" w:styleId="8BF06387E04E4A668533CD0E109D0A76">
    <w:name w:val="8BF06387E04E4A668533CD0E109D0A76"/>
    <w:rsid w:val="00137EB8"/>
  </w:style>
  <w:style w:type="paragraph" w:customStyle="1" w:styleId="7119807FA60D42048642B4315375F834">
    <w:name w:val="7119807FA60D42048642B4315375F834"/>
    <w:rsid w:val="00137EB8"/>
  </w:style>
  <w:style w:type="paragraph" w:customStyle="1" w:styleId="B5BAB66E834348F6A74C5279A57B2F05">
    <w:name w:val="B5BAB66E834348F6A74C5279A57B2F05"/>
    <w:rsid w:val="00137EB8"/>
  </w:style>
  <w:style w:type="paragraph" w:customStyle="1" w:styleId="58E9FEA3F8A347049247CC62F5D449B0">
    <w:name w:val="58E9FEA3F8A347049247CC62F5D449B0"/>
    <w:rsid w:val="00137EB8"/>
  </w:style>
  <w:style w:type="paragraph" w:customStyle="1" w:styleId="EC04C3CB5D7540E992A72785ED31D267">
    <w:name w:val="EC04C3CB5D7540E992A72785ED31D267"/>
    <w:rsid w:val="00137EB8"/>
  </w:style>
  <w:style w:type="paragraph" w:customStyle="1" w:styleId="E70213DCDC424944BC3CFE772956C730">
    <w:name w:val="E70213DCDC424944BC3CFE772956C730"/>
    <w:rsid w:val="00137EB8"/>
  </w:style>
  <w:style w:type="paragraph" w:customStyle="1" w:styleId="C17D9D35DA344007B2BD93FAAB76B711">
    <w:name w:val="C17D9D35DA344007B2BD93FAAB76B711"/>
    <w:rsid w:val="00137EB8"/>
  </w:style>
  <w:style w:type="paragraph" w:customStyle="1" w:styleId="440E177C9190481899F6A57B6C47A561">
    <w:name w:val="440E177C9190481899F6A57B6C47A561"/>
    <w:rsid w:val="00137EB8"/>
  </w:style>
  <w:style w:type="paragraph" w:customStyle="1" w:styleId="21E19041B773470BB5DC5E06721CB7C9">
    <w:name w:val="21E19041B773470BB5DC5E06721CB7C9"/>
    <w:rsid w:val="00137EB8"/>
  </w:style>
  <w:style w:type="paragraph" w:customStyle="1" w:styleId="D3B4B1C6F8574747A8C64FF959D8284B">
    <w:name w:val="D3B4B1C6F8574747A8C64FF959D8284B"/>
    <w:rsid w:val="00137EB8"/>
  </w:style>
  <w:style w:type="paragraph" w:customStyle="1" w:styleId="0F8CCB330EDC4A70A1EBE8772567ED7C">
    <w:name w:val="0F8CCB330EDC4A70A1EBE8772567ED7C"/>
    <w:rsid w:val="00137EB8"/>
  </w:style>
  <w:style w:type="paragraph" w:customStyle="1" w:styleId="64CA74D6860F4005A33D8C44DE278243">
    <w:name w:val="64CA74D6860F4005A33D8C44DE278243"/>
    <w:rsid w:val="00137EB8"/>
  </w:style>
  <w:style w:type="paragraph" w:customStyle="1" w:styleId="D9FDA8D3FC144B6C8C9930210E78AE6E">
    <w:name w:val="D9FDA8D3FC144B6C8C9930210E78AE6E"/>
    <w:rsid w:val="00137EB8"/>
  </w:style>
  <w:style w:type="paragraph" w:customStyle="1" w:styleId="8ABDD291D1D34DEF9F58EC82D2E42E25">
    <w:name w:val="8ABDD291D1D34DEF9F58EC82D2E42E25"/>
    <w:rsid w:val="00137EB8"/>
  </w:style>
  <w:style w:type="paragraph" w:customStyle="1" w:styleId="8C4331D492604196B7F820C06D0FFC61">
    <w:name w:val="8C4331D492604196B7F820C06D0FFC61"/>
    <w:rsid w:val="00137EB8"/>
  </w:style>
  <w:style w:type="paragraph" w:customStyle="1" w:styleId="C8553A9383DC495287C1008F1EF97242">
    <w:name w:val="C8553A9383DC495287C1008F1EF97242"/>
    <w:rsid w:val="00137EB8"/>
  </w:style>
  <w:style w:type="paragraph" w:customStyle="1" w:styleId="40F852B3C07E44FE8D366940D1B96CA4">
    <w:name w:val="40F852B3C07E44FE8D366940D1B96CA4"/>
    <w:rsid w:val="00137EB8"/>
  </w:style>
  <w:style w:type="paragraph" w:customStyle="1" w:styleId="099C4F2AC8914D97A66F485A2E2C88B2">
    <w:name w:val="099C4F2AC8914D97A66F485A2E2C88B2"/>
    <w:rsid w:val="00137EB8"/>
  </w:style>
  <w:style w:type="paragraph" w:customStyle="1" w:styleId="045C07CF96C2490B95B3DE735D541AF2">
    <w:name w:val="045C07CF96C2490B95B3DE735D541AF2"/>
    <w:rsid w:val="00137EB8"/>
  </w:style>
  <w:style w:type="paragraph" w:customStyle="1" w:styleId="526BCBC3387A47F9AE15A06E79D96905">
    <w:name w:val="526BCBC3387A47F9AE15A06E79D96905"/>
    <w:rsid w:val="00137EB8"/>
  </w:style>
  <w:style w:type="paragraph" w:customStyle="1" w:styleId="BAC02FB9951C41D48309BB418E2FF3CE">
    <w:name w:val="BAC02FB9951C41D48309BB418E2FF3CE"/>
    <w:rsid w:val="00137EB8"/>
  </w:style>
  <w:style w:type="paragraph" w:customStyle="1" w:styleId="450958B6E35F4738B5ED72AE5E988DDE">
    <w:name w:val="450958B6E35F4738B5ED72AE5E988DDE"/>
    <w:rsid w:val="00137EB8"/>
  </w:style>
  <w:style w:type="paragraph" w:customStyle="1" w:styleId="485A898F46664B1D9ED7BEE1C97AC425">
    <w:name w:val="485A898F46664B1D9ED7BEE1C97AC425"/>
    <w:rsid w:val="00137EB8"/>
  </w:style>
  <w:style w:type="paragraph" w:customStyle="1" w:styleId="5A92D8F693514510AA119F7ECDA3C4CD">
    <w:name w:val="5A92D8F693514510AA119F7ECDA3C4CD"/>
    <w:rsid w:val="00137EB8"/>
  </w:style>
  <w:style w:type="paragraph" w:customStyle="1" w:styleId="CD3BE94570434DBBA6E95513BFEA0AAC">
    <w:name w:val="CD3BE94570434DBBA6E95513BFEA0AAC"/>
    <w:rsid w:val="00137EB8"/>
  </w:style>
  <w:style w:type="paragraph" w:customStyle="1" w:styleId="7892EEECCAB142F99A77AC01BE7CCCE5">
    <w:name w:val="7892EEECCAB142F99A77AC01BE7CCCE5"/>
    <w:rsid w:val="00137EB8"/>
  </w:style>
  <w:style w:type="paragraph" w:customStyle="1" w:styleId="443460FAF88A41BD9B52C4929B2807A4">
    <w:name w:val="443460FAF88A41BD9B52C4929B2807A4"/>
    <w:rsid w:val="00137EB8"/>
  </w:style>
  <w:style w:type="paragraph" w:customStyle="1" w:styleId="6D7ADCB2EF1F4A73B06C10070E16590E">
    <w:name w:val="6D7ADCB2EF1F4A73B06C10070E16590E"/>
    <w:rsid w:val="00137EB8"/>
  </w:style>
  <w:style w:type="paragraph" w:customStyle="1" w:styleId="4E456E0B2BAD49A58513DBF41BE519CE">
    <w:name w:val="4E456E0B2BAD49A58513DBF41BE519CE"/>
    <w:rsid w:val="00137EB8"/>
  </w:style>
  <w:style w:type="paragraph" w:customStyle="1" w:styleId="CFB6A0AEA09D476C810B875C237ABB75">
    <w:name w:val="CFB6A0AEA09D476C810B875C237ABB75"/>
    <w:rsid w:val="00137EB8"/>
  </w:style>
  <w:style w:type="paragraph" w:customStyle="1" w:styleId="A6E7DFAC54FB4D55A5C8FBE0692BA3C2">
    <w:name w:val="A6E7DFAC54FB4D55A5C8FBE0692BA3C2"/>
    <w:rsid w:val="00137EB8"/>
  </w:style>
  <w:style w:type="paragraph" w:customStyle="1" w:styleId="8C9BAF9135294E4C92AEBA4073C9A104">
    <w:name w:val="8C9BAF9135294E4C92AEBA4073C9A104"/>
    <w:rsid w:val="00137EB8"/>
  </w:style>
  <w:style w:type="paragraph" w:customStyle="1" w:styleId="CCD732D6074446E1941D47592E66A111">
    <w:name w:val="CCD732D6074446E1941D47592E66A111"/>
    <w:rsid w:val="00137EB8"/>
  </w:style>
  <w:style w:type="paragraph" w:customStyle="1" w:styleId="539D0B0B90834F9A9EAE6F0D87F08EE8">
    <w:name w:val="539D0B0B90834F9A9EAE6F0D87F08EE8"/>
    <w:rsid w:val="00137EB8"/>
  </w:style>
  <w:style w:type="paragraph" w:customStyle="1" w:styleId="BAF53B9C08004AEFBFEA2EE5BE27D3DE">
    <w:name w:val="BAF53B9C08004AEFBFEA2EE5BE27D3DE"/>
    <w:rsid w:val="00137EB8"/>
  </w:style>
  <w:style w:type="paragraph" w:customStyle="1" w:styleId="4087F90B4FAD486F8B406DFCEED31DF1">
    <w:name w:val="4087F90B4FAD486F8B406DFCEED31DF1"/>
    <w:rsid w:val="00137EB8"/>
  </w:style>
  <w:style w:type="paragraph" w:customStyle="1" w:styleId="DB0EA8CA5C91440589089AC1CE01DBAF">
    <w:name w:val="DB0EA8CA5C91440589089AC1CE01DBAF"/>
    <w:rsid w:val="000938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1616868B7294E89A275EC2D296C3213">
    <w:name w:val="81616868B7294E89A275EC2D296C3213"/>
  </w:style>
  <w:style w:type="paragraph" w:customStyle="1" w:styleId="C261E769B08F439B9FC6BB383D45451B">
    <w:name w:val="C261E769B08F439B9FC6BB383D45451B"/>
  </w:style>
  <w:style w:type="paragraph" w:customStyle="1" w:styleId="4700B48531E14B80BB0A4E570734FE0D">
    <w:name w:val="4700B48531E14B80BB0A4E570734FE0D"/>
  </w:style>
  <w:style w:type="paragraph" w:customStyle="1" w:styleId="646CCD0FEC62448BBCB96F9F7414039E">
    <w:name w:val="646CCD0FEC62448BBCB96F9F7414039E"/>
  </w:style>
  <w:style w:type="character" w:customStyle="1" w:styleId="Zdraznn1">
    <w:name w:val="Zdůraznění1"/>
    <w:basedOn w:val="Standardnpsmoodstavce"/>
    <w:uiPriority w:val="2"/>
    <w:unhideWhenUsed/>
    <w:qFormat/>
    <w:rPr>
      <w:color w:val="4F81BD" w:themeColor="accent1"/>
    </w:rPr>
  </w:style>
  <w:style w:type="paragraph" w:customStyle="1" w:styleId="69B85579EAFF44929C77B8F9AA6E5755">
    <w:name w:val="69B85579EAFF44929C77B8F9AA6E5755"/>
  </w:style>
  <w:style w:type="paragraph" w:customStyle="1" w:styleId="C8E2EA1F6A534D44A8CFD6E1CB9A7FD8">
    <w:name w:val="C8E2EA1F6A534D44A8CFD6E1CB9A7FD8"/>
  </w:style>
  <w:style w:type="paragraph" w:customStyle="1" w:styleId="6ACA3EBBE5F643959D0335BAFAEEC748">
    <w:name w:val="6ACA3EBBE5F643959D0335BAFAEEC748"/>
  </w:style>
  <w:style w:type="paragraph" w:customStyle="1" w:styleId="Textivotopisu">
    <w:name w:val="Text životopisu"/>
    <w:basedOn w:val="Normln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163AFA8443C143888CB31C40C9F10110">
    <w:name w:val="163AFA8443C143888CB31C40C9F10110"/>
  </w:style>
  <w:style w:type="character" w:styleId="Zstupntext">
    <w:name w:val="Placeholder Text"/>
    <w:basedOn w:val="Standardnpsmoodstavce"/>
    <w:uiPriority w:val="99"/>
    <w:semiHidden/>
    <w:rsid w:val="0009384C"/>
    <w:rPr>
      <w:color w:val="808080"/>
    </w:rPr>
  </w:style>
  <w:style w:type="paragraph" w:customStyle="1" w:styleId="32AF86F1E32C4B3A8B4406D5689983A9">
    <w:name w:val="32AF86F1E32C4B3A8B4406D5689983A9"/>
  </w:style>
  <w:style w:type="character" w:customStyle="1" w:styleId="Zstupntext1">
    <w:name w:val="Zástupný text1"/>
    <w:basedOn w:val="Standardnpsmoodstavce"/>
    <w:uiPriority w:val="99"/>
    <w:semiHidden/>
    <w:rsid w:val="00137EB8"/>
    <w:rPr>
      <w:color w:val="808080"/>
    </w:rPr>
  </w:style>
  <w:style w:type="paragraph" w:customStyle="1" w:styleId="D988E618415B45E697B8D485A0C610DE">
    <w:name w:val="D988E618415B45E697B8D485A0C610DE"/>
  </w:style>
  <w:style w:type="paragraph" w:customStyle="1" w:styleId="3A2EF42DBED24F3AB5C90E1B99B3DF7F">
    <w:name w:val="3A2EF42DBED24F3AB5C90E1B99B3DF7F"/>
  </w:style>
  <w:style w:type="paragraph" w:customStyle="1" w:styleId="0FDC8B29FE9643B982F18BFF1B58A1AB">
    <w:name w:val="0FDC8B29FE9643B982F18BFF1B58A1AB"/>
  </w:style>
  <w:style w:type="paragraph" w:customStyle="1" w:styleId="A69469738A7242F6BB67DDF66C7AD0FC">
    <w:name w:val="A69469738A7242F6BB67DDF66C7AD0FC"/>
  </w:style>
  <w:style w:type="paragraph" w:customStyle="1" w:styleId="8BA30A1B7B6743A3B3651ADE774E1B9B">
    <w:name w:val="8BA30A1B7B6743A3B3651ADE774E1B9B"/>
  </w:style>
  <w:style w:type="paragraph" w:customStyle="1" w:styleId="E56503D47F0A4076A7F7F12ABA6ECF49">
    <w:name w:val="E56503D47F0A4076A7F7F12ABA6ECF49"/>
  </w:style>
  <w:style w:type="paragraph" w:customStyle="1" w:styleId="4730B30FF59747EAAA7EB1A5F87F4944">
    <w:name w:val="4730B30FF59747EAAA7EB1A5F87F4944"/>
  </w:style>
  <w:style w:type="paragraph" w:customStyle="1" w:styleId="17434065C88B49459BBA5AE1E9E4E249">
    <w:name w:val="17434065C88B49459BBA5AE1E9E4E249"/>
  </w:style>
  <w:style w:type="paragraph" w:customStyle="1" w:styleId="E3312D98830941FCA40F4546C9D276A0">
    <w:name w:val="E3312D98830941FCA40F4546C9D276A0"/>
  </w:style>
  <w:style w:type="paragraph" w:customStyle="1" w:styleId="D6953E0C8DE44D75AD43D90F94E5D73D">
    <w:name w:val="D6953E0C8DE44D75AD43D90F94E5D73D"/>
  </w:style>
  <w:style w:type="paragraph" w:customStyle="1" w:styleId="70A2599712DF4FE09A1A0B89A2A1F1FB">
    <w:name w:val="70A2599712DF4FE09A1A0B89A2A1F1FB"/>
  </w:style>
  <w:style w:type="paragraph" w:customStyle="1" w:styleId="380858B6699C49B49C4CDB675E99F3A1">
    <w:name w:val="380858B6699C49B49C4CDB675E99F3A1"/>
    <w:rsid w:val="00137EB8"/>
  </w:style>
  <w:style w:type="paragraph" w:customStyle="1" w:styleId="236799105951446D851EE21B40925C47">
    <w:name w:val="236799105951446D851EE21B40925C47"/>
    <w:rsid w:val="00137EB8"/>
  </w:style>
  <w:style w:type="paragraph" w:customStyle="1" w:styleId="3770E8C46086424FB24D96080AAEB52A">
    <w:name w:val="3770E8C46086424FB24D96080AAEB52A"/>
    <w:rsid w:val="00137EB8"/>
  </w:style>
  <w:style w:type="paragraph" w:customStyle="1" w:styleId="A46802368A2441DCA46F000610D50A15">
    <w:name w:val="A46802368A2441DCA46F000610D50A15"/>
    <w:rsid w:val="00137EB8"/>
  </w:style>
  <w:style w:type="paragraph" w:customStyle="1" w:styleId="43F4151FCF4D416F82DA6E0E9B6F1909">
    <w:name w:val="43F4151FCF4D416F82DA6E0E9B6F1909"/>
    <w:rsid w:val="00137EB8"/>
  </w:style>
  <w:style w:type="paragraph" w:customStyle="1" w:styleId="8BF06387E04E4A668533CD0E109D0A76">
    <w:name w:val="8BF06387E04E4A668533CD0E109D0A76"/>
    <w:rsid w:val="00137EB8"/>
  </w:style>
  <w:style w:type="paragraph" w:customStyle="1" w:styleId="7119807FA60D42048642B4315375F834">
    <w:name w:val="7119807FA60D42048642B4315375F834"/>
    <w:rsid w:val="00137EB8"/>
  </w:style>
  <w:style w:type="paragraph" w:customStyle="1" w:styleId="B5BAB66E834348F6A74C5279A57B2F05">
    <w:name w:val="B5BAB66E834348F6A74C5279A57B2F05"/>
    <w:rsid w:val="00137EB8"/>
  </w:style>
  <w:style w:type="paragraph" w:customStyle="1" w:styleId="58E9FEA3F8A347049247CC62F5D449B0">
    <w:name w:val="58E9FEA3F8A347049247CC62F5D449B0"/>
    <w:rsid w:val="00137EB8"/>
  </w:style>
  <w:style w:type="paragraph" w:customStyle="1" w:styleId="EC04C3CB5D7540E992A72785ED31D267">
    <w:name w:val="EC04C3CB5D7540E992A72785ED31D267"/>
    <w:rsid w:val="00137EB8"/>
  </w:style>
  <w:style w:type="paragraph" w:customStyle="1" w:styleId="E70213DCDC424944BC3CFE772956C730">
    <w:name w:val="E70213DCDC424944BC3CFE772956C730"/>
    <w:rsid w:val="00137EB8"/>
  </w:style>
  <w:style w:type="paragraph" w:customStyle="1" w:styleId="C17D9D35DA344007B2BD93FAAB76B711">
    <w:name w:val="C17D9D35DA344007B2BD93FAAB76B711"/>
    <w:rsid w:val="00137EB8"/>
  </w:style>
  <w:style w:type="paragraph" w:customStyle="1" w:styleId="440E177C9190481899F6A57B6C47A561">
    <w:name w:val="440E177C9190481899F6A57B6C47A561"/>
    <w:rsid w:val="00137EB8"/>
  </w:style>
  <w:style w:type="paragraph" w:customStyle="1" w:styleId="21E19041B773470BB5DC5E06721CB7C9">
    <w:name w:val="21E19041B773470BB5DC5E06721CB7C9"/>
    <w:rsid w:val="00137EB8"/>
  </w:style>
  <w:style w:type="paragraph" w:customStyle="1" w:styleId="D3B4B1C6F8574747A8C64FF959D8284B">
    <w:name w:val="D3B4B1C6F8574747A8C64FF959D8284B"/>
    <w:rsid w:val="00137EB8"/>
  </w:style>
  <w:style w:type="paragraph" w:customStyle="1" w:styleId="0F8CCB330EDC4A70A1EBE8772567ED7C">
    <w:name w:val="0F8CCB330EDC4A70A1EBE8772567ED7C"/>
    <w:rsid w:val="00137EB8"/>
  </w:style>
  <w:style w:type="paragraph" w:customStyle="1" w:styleId="64CA74D6860F4005A33D8C44DE278243">
    <w:name w:val="64CA74D6860F4005A33D8C44DE278243"/>
    <w:rsid w:val="00137EB8"/>
  </w:style>
  <w:style w:type="paragraph" w:customStyle="1" w:styleId="D9FDA8D3FC144B6C8C9930210E78AE6E">
    <w:name w:val="D9FDA8D3FC144B6C8C9930210E78AE6E"/>
    <w:rsid w:val="00137EB8"/>
  </w:style>
  <w:style w:type="paragraph" w:customStyle="1" w:styleId="8ABDD291D1D34DEF9F58EC82D2E42E25">
    <w:name w:val="8ABDD291D1D34DEF9F58EC82D2E42E25"/>
    <w:rsid w:val="00137EB8"/>
  </w:style>
  <w:style w:type="paragraph" w:customStyle="1" w:styleId="8C4331D492604196B7F820C06D0FFC61">
    <w:name w:val="8C4331D492604196B7F820C06D0FFC61"/>
    <w:rsid w:val="00137EB8"/>
  </w:style>
  <w:style w:type="paragraph" w:customStyle="1" w:styleId="C8553A9383DC495287C1008F1EF97242">
    <w:name w:val="C8553A9383DC495287C1008F1EF97242"/>
    <w:rsid w:val="00137EB8"/>
  </w:style>
  <w:style w:type="paragraph" w:customStyle="1" w:styleId="40F852B3C07E44FE8D366940D1B96CA4">
    <w:name w:val="40F852B3C07E44FE8D366940D1B96CA4"/>
    <w:rsid w:val="00137EB8"/>
  </w:style>
  <w:style w:type="paragraph" w:customStyle="1" w:styleId="099C4F2AC8914D97A66F485A2E2C88B2">
    <w:name w:val="099C4F2AC8914D97A66F485A2E2C88B2"/>
    <w:rsid w:val="00137EB8"/>
  </w:style>
  <w:style w:type="paragraph" w:customStyle="1" w:styleId="045C07CF96C2490B95B3DE735D541AF2">
    <w:name w:val="045C07CF96C2490B95B3DE735D541AF2"/>
    <w:rsid w:val="00137EB8"/>
  </w:style>
  <w:style w:type="paragraph" w:customStyle="1" w:styleId="526BCBC3387A47F9AE15A06E79D96905">
    <w:name w:val="526BCBC3387A47F9AE15A06E79D96905"/>
    <w:rsid w:val="00137EB8"/>
  </w:style>
  <w:style w:type="paragraph" w:customStyle="1" w:styleId="BAC02FB9951C41D48309BB418E2FF3CE">
    <w:name w:val="BAC02FB9951C41D48309BB418E2FF3CE"/>
    <w:rsid w:val="00137EB8"/>
  </w:style>
  <w:style w:type="paragraph" w:customStyle="1" w:styleId="450958B6E35F4738B5ED72AE5E988DDE">
    <w:name w:val="450958B6E35F4738B5ED72AE5E988DDE"/>
    <w:rsid w:val="00137EB8"/>
  </w:style>
  <w:style w:type="paragraph" w:customStyle="1" w:styleId="485A898F46664B1D9ED7BEE1C97AC425">
    <w:name w:val="485A898F46664B1D9ED7BEE1C97AC425"/>
    <w:rsid w:val="00137EB8"/>
  </w:style>
  <w:style w:type="paragraph" w:customStyle="1" w:styleId="5A92D8F693514510AA119F7ECDA3C4CD">
    <w:name w:val="5A92D8F693514510AA119F7ECDA3C4CD"/>
    <w:rsid w:val="00137EB8"/>
  </w:style>
  <w:style w:type="paragraph" w:customStyle="1" w:styleId="CD3BE94570434DBBA6E95513BFEA0AAC">
    <w:name w:val="CD3BE94570434DBBA6E95513BFEA0AAC"/>
    <w:rsid w:val="00137EB8"/>
  </w:style>
  <w:style w:type="paragraph" w:customStyle="1" w:styleId="7892EEECCAB142F99A77AC01BE7CCCE5">
    <w:name w:val="7892EEECCAB142F99A77AC01BE7CCCE5"/>
    <w:rsid w:val="00137EB8"/>
  </w:style>
  <w:style w:type="paragraph" w:customStyle="1" w:styleId="443460FAF88A41BD9B52C4929B2807A4">
    <w:name w:val="443460FAF88A41BD9B52C4929B2807A4"/>
    <w:rsid w:val="00137EB8"/>
  </w:style>
  <w:style w:type="paragraph" w:customStyle="1" w:styleId="6D7ADCB2EF1F4A73B06C10070E16590E">
    <w:name w:val="6D7ADCB2EF1F4A73B06C10070E16590E"/>
    <w:rsid w:val="00137EB8"/>
  </w:style>
  <w:style w:type="paragraph" w:customStyle="1" w:styleId="4E456E0B2BAD49A58513DBF41BE519CE">
    <w:name w:val="4E456E0B2BAD49A58513DBF41BE519CE"/>
    <w:rsid w:val="00137EB8"/>
  </w:style>
  <w:style w:type="paragraph" w:customStyle="1" w:styleId="CFB6A0AEA09D476C810B875C237ABB75">
    <w:name w:val="CFB6A0AEA09D476C810B875C237ABB75"/>
    <w:rsid w:val="00137EB8"/>
  </w:style>
  <w:style w:type="paragraph" w:customStyle="1" w:styleId="A6E7DFAC54FB4D55A5C8FBE0692BA3C2">
    <w:name w:val="A6E7DFAC54FB4D55A5C8FBE0692BA3C2"/>
    <w:rsid w:val="00137EB8"/>
  </w:style>
  <w:style w:type="paragraph" w:customStyle="1" w:styleId="8C9BAF9135294E4C92AEBA4073C9A104">
    <w:name w:val="8C9BAF9135294E4C92AEBA4073C9A104"/>
    <w:rsid w:val="00137EB8"/>
  </w:style>
  <w:style w:type="paragraph" w:customStyle="1" w:styleId="CCD732D6074446E1941D47592E66A111">
    <w:name w:val="CCD732D6074446E1941D47592E66A111"/>
    <w:rsid w:val="00137EB8"/>
  </w:style>
  <w:style w:type="paragraph" w:customStyle="1" w:styleId="539D0B0B90834F9A9EAE6F0D87F08EE8">
    <w:name w:val="539D0B0B90834F9A9EAE6F0D87F08EE8"/>
    <w:rsid w:val="00137EB8"/>
  </w:style>
  <w:style w:type="paragraph" w:customStyle="1" w:styleId="BAF53B9C08004AEFBFEA2EE5BE27D3DE">
    <w:name w:val="BAF53B9C08004AEFBFEA2EE5BE27D3DE"/>
    <w:rsid w:val="00137EB8"/>
  </w:style>
  <w:style w:type="paragraph" w:customStyle="1" w:styleId="4087F90B4FAD486F8B406DFCEED31DF1">
    <w:name w:val="4087F90B4FAD486F8B406DFCEED31DF1"/>
    <w:rsid w:val="00137EB8"/>
  </w:style>
  <w:style w:type="paragraph" w:customStyle="1" w:styleId="DB0EA8CA5C91440589089AC1CE01DBAF">
    <w:name w:val="DB0EA8CA5C91440589089AC1CE01DBAF"/>
    <w:rsid w:val="00093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Komenského 27</CompanyAddress>
  <CompanyPhone>732 414 027</CompanyPhone>
  <CompanyFax/>
  <CompanyEmail>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CB4F22-4A72-4D69-B4CF-06C0A1B1B6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Životopis (nadčasový návrh)</Template>
  <TotalTime>113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Bc. VIKTORIE VolfovÁ</dc:creator>
  <cp:keywords>vviktorie@gmail.com</cp:keywords>
  <cp:lastModifiedBy>INGEM</cp:lastModifiedBy>
  <cp:revision>9</cp:revision>
  <cp:lastPrinted>2014-12-15T23:18:00Z</cp:lastPrinted>
  <dcterms:created xsi:type="dcterms:W3CDTF">2016-08-08T13:51:00Z</dcterms:created>
  <dcterms:modified xsi:type="dcterms:W3CDTF">2016-09-08T11:06:00Z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